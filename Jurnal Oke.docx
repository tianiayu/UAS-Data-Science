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19B7A" w14:textId="764A79DD" w:rsidR="00754754" w:rsidRDefault="00355343" w:rsidP="00355343">
      <w:pPr>
        <w:pStyle w:val="Judul"/>
      </w:pPr>
      <w:r>
        <w:t>A</w:t>
      </w:r>
      <w:r w:rsidRPr="00355343">
        <w:t xml:space="preserve">nalisis PySpark menggunakan Algoritma Decision tree dan Random Forest dalam Prediksi Harga Saham PT Bank CIMB Niaga </w:t>
      </w:r>
    </w:p>
    <w:p w14:paraId="276668C5" w14:textId="773F1E5B" w:rsidR="007D1C15" w:rsidRPr="00922CF5" w:rsidRDefault="00355343" w:rsidP="008B1DB8">
      <w:pPr>
        <w:pStyle w:val="JudulInggris"/>
      </w:pPr>
      <w:r w:rsidRPr="00355343">
        <w:t xml:space="preserve">PySpark analysis using Decision </w:t>
      </w:r>
      <w:r>
        <w:t>T</w:t>
      </w:r>
      <w:r w:rsidRPr="00355343">
        <w:t xml:space="preserve">ree and Random Forest Algorithm in Stock Price Prediction of PT Bank CIMB Niaga </w:t>
      </w:r>
    </w:p>
    <w:p w14:paraId="1ECE120E" w14:textId="4918B705" w:rsidR="00922CF5" w:rsidRPr="00922CF5" w:rsidRDefault="00842396" w:rsidP="008B1DB8">
      <w:pPr>
        <w:pStyle w:val="Penulis"/>
      </w:pPr>
      <w:r>
        <w:t>Tiani Ayu Lestari</w:t>
      </w:r>
      <w:r w:rsidR="00922CF5" w:rsidRPr="007503BD">
        <w:rPr>
          <w:vertAlign w:val="superscript"/>
        </w:rPr>
        <w:t>1</w:t>
      </w:r>
    </w:p>
    <w:p w14:paraId="6297574F" w14:textId="592569BF" w:rsidR="00922CF5" w:rsidRPr="00922CF5" w:rsidRDefault="00922CF5" w:rsidP="008B1DB8">
      <w:pPr>
        <w:pStyle w:val="Afiliasi"/>
      </w:pPr>
      <w:r w:rsidRPr="00922CF5">
        <w:rPr>
          <w:vertAlign w:val="superscript"/>
        </w:rPr>
        <w:t>1</w:t>
      </w:r>
      <w:r w:rsidR="00842396">
        <w:t>Teknik Informatika</w:t>
      </w:r>
      <w:r w:rsidRPr="00922CF5">
        <w:t>, Fakultas</w:t>
      </w:r>
      <w:r w:rsidR="00842396">
        <w:t xml:space="preserve"> Teknik</w:t>
      </w:r>
      <w:r w:rsidRPr="00922CF5">
        <w:t xml:space="preserve">, </w:t>
      </w:r>
      <w:r w:rsidR="00842396">
        <w:t>Universitas Pelita Bangsa</w:t>
      </w:r>
    </w:p>
    <w:p w14:paraId="2DBFF6D8" w14:textId="7029EF9E" w:rsidR="00697DAF" w:rsidRDefault="00922CF5" w:rsidP="008B1DB8">
      <w:pPr>
        <w:pStyle w:val="Afiliasi"/>
      </w:pPr>
      <w:r w:rsidRPr="00922CF5">
        <w:rPr>
          <w:vertAlign w:val="superscript"/>
        </w:rPr>
        <w:t>1</w:t>
      </w:r>
      <w:r w:rsidR="00842396">
        <w:t>tianiayulestari</w:t>
      </w:r>
      <w:r w:rsidRPr="00922CF5">
        <w:t>@</w:t>
      </w:r>
      <w:r w:rsidR="00842396">
        <w:t>gmail.com</w:t>
      </w:r>
    </w:p>
    <w:p w14:paraId="386D8E71" w14:textId="77777777" w:rsidR="00547664" w:rsidRPr="00874DC9" w:rsidRDefault="009D6BAE" w:rsidP="008B1DB8">
      <w:pPr>
        <w:pStyle w:val="JudulAbstrak"/>
        <w:rPr>
          <w:i/>
          <w:iCs/>
        </w:rPr>
      </w:pPr>
      <w:r w:rsidRPr="00874DC9">
        <w:rPr>
          <w:i/>
          <w:iCs/>
        </w:rPr>
        <w:t>Abstract</w:t>
      </w:r>
    </w:p>
    <w:p w14:paraId="5DFE53F3" w14:textId="3CD17E40" w:rsidR="009D6BAE" w:rsidRPr="00874DC9" w:rsidRDefault="007E2D69" w:rsidP="007E2D69">
      <w:pPr>
        <w:pStyle w:val="Abstract"/>
        <w:rPr>
          <w:i/>
          <w:iCs/>
        </w:rPr>
      </w:pPr>
      <w:r w:rsidRPr="007E2D69">
        <w:rPr>
          <w:i/>
          <w:iCs/>
        </w:rPr>
        <w:t>This research explores the utilization of PySpark with Decision Tree and Random Forest algorithms in predicting the stock prices of PT Bank CIMB Niaga based on historical data from Yahoo Finance. In the context of unstable stock price fluctuations, employing Machine Learning models offers a solution to enhance predictions.</w:t>
      </w:r>
      <w:r>
        <w:rPr>
          <w:i/>
          <w:iCs/>
        </w:rPr>
        <w:t xml:space="preserve"> </w:t>
      </w:r>
      <w:r w:rsidRPr="007E2D69">
        <w:rPr>
          <w:i/>
          <w:iCs/>
        </w:rPr>
        <w:t>The results indicate that the Random Forest model outperforms the Decision Tree, demonstrating high accuracy and low Root Mean Square Error (RMSE) values. The use of PySpark as a Big Data Processing framework facilitates efficient handling of large data volumes.</w:t>
      </w:r>
      <w:r>
        <w:rPr>
          <w:i/>
          <w:iCs/>
        </w:rPr>
        <w:t xml:space="preserve"> </w:t>
      </w:r>
      <w:r w:rsidRPr="007E2D69">
        <w:rPr>
          <w:i/>
          <w:iCs/>
        </w:rPr>
        <w:t>The modeling process involves experimental steps with data collection sourced from Yahoo Finance. A comprehensive overview is provided through statistical descriptions and charts depicting stock price movements. Model performance evaluation is demonstrated through graphical analysis, accuracy metrics, and RMSE values.</w:t>
      </w:r>
      <w:r>
        <w:rPr>
          <w:i/>
          <w:iCs/>
        </w:rPr>
        <w:t xml:space="preserve"> T</w:t>
      </w:r>
      <w:r w:rsidRPr="007E2D69">
        <w:rPr>
          <w:i/>
          <w:iCs/>
        </w:rPr>
        <w:t>his study applies PySpark and Machine Learning algorithms for stock price prediction, providing valuable insights into financial market dynamics. The Random Forest model emerges as an effective choice for stock price analysis with potential for more accurate predictions. The practical implications extend to investors and financial analysts for making smarter investment decisions. Recommendations for future research include refining the model by considering external factors and employing advanced analytical techniques, establishing a robust foundation for further development.</w:t>
      </w:r>
    </w:p>
    <w:p w14:paraId="00E77563" w14:textId="01ECEA79" w:rsidR="009D6BAE" w:rsidRPr="00874DC9" w:rsidRDefault="009D6BAE" w:rsidP="008B1DB8">
      <w:pPr>
        <w:pStyle w:val="Abstract"/>
        <w:rPr>
          <w:i/>
          <w:iCs/>
        </w:rPr>
      </w:pPr>
      <w:r w:rsidRPr="00874DC9">
        <w:rPr>
          <w:b/>
          <w:bCs/>
          <w:i/>
          <w:iCs/>
        </w:rPr>
        <w:t>Keywords</w:t>
      </w:r>
      <w:r w:rsidRPr="00874DC9">
        <w:rPr>
          <w:i/>
          <w:iCs/>
        </w:rPr>
        <w:t xml:space="preserve">: </w:t>
      </w:r>
      <w:r w:rsidR="007E2D69" w:rsidRPr="007E2D69">
        <w:rPr>
          <w:i/>
          <w:iCs/>
        </w:rPr>
        <w:t>Stock Investment, PySpark, Decision Tree, Random Forest, Stock Price Prediction, Big Data</w:t>
      </w:r>
    </w:p>
    <w:p w14:paraId="4A8EFDDA" w14:textId="77777777" w:rsidR="009D6BAE" w:rsidRDefault="009D6BAE" w:rsidP="008B1DB8">
      <w:pPr>
        <w:pStyle w:val="JudulAbstrak"/>
      </w:pPr>
      <w:r w:rsidRPr="0075441D">
        <w:t>Abstrak</w:t>
      </w:r>
    </w:p>
    <w:p w14:paraId="6AAD7873" w14:textId="5C2E9A86" w:rsidR="0075441D" w:rsidRDefault="007E2D69" w:rsidP="007E2D69">
      <w:pPr>
        <w:pStyle w:val="Abstract"/>
      </w:pPr>
      <w:r>
        <w:t>Penelitian ini mengeksplorasi penggunaan PySpark dengan algoritma Decision Tree dan Random Forest dalam memprediksi harga saham PT Bank CIMB Niaga berdasarkan data historis dari Yahoo Finance. Dalam konteks fluktuasi harga saham yang tidak stabil, model Machine Learning menjadi solusi untuk meningkatkan prediksi.</w:t>
      </w:r>
      <w:r>
        <w:t xml:space="preserve"> </w:t>
      </w:r>
      <w:r>
        <w:t>Hasil penelitian menunjukkan bahwa model Random Forest memberikan performa lebih baik dibandingkan Decision Tree, dengan akurasi tinggi dan nilai RMSE yang rendah. Penggunaan PySpark sebagai framework Big Data Processing memungkinkan penanganan volume data besar dengan efisien.</w:t>
      </w:r>
      <w:r>
        <w:t xml:space="preserve"> </w:t>
      </w:r>
      <w:r>
        <w:t>Pemodelan melibatkan tahapan eksperimental dengan pengumpulan data dari Yahoo Finance. Deskripsi statistik dan grafik pergerakan harga saham memberikan gambaran yang komprehensif. Evaluasi performa model ditunjukkan melalui analisis grafik, akurasi, dan RMSE</w:t>
      </w:r>
      <w:r>
        <w:t>. P</w:t>
      </w:r>
      <w:r>
        <w:t>enelitian ini mengaplikasikan PySpark dan algoritma Machine Learning untuk prediksi harga saham, memberikan wawasan berharga terkait dinamika pasar keuangan. Model Random Forest menonjol sebagai pilihan efektif untuk analisis harga saham dengan potensi prediksi yang lebih akurat. Implikasi praktisnya dapat digunakan oleh investor dan analis keuangan untuk pengambilan keputusan investasi yang lebih cerdas. Rekomendasi untuk penelitian selanjutnya mencakup peningkatan model dengan mempertimbangkan faktor eksternal dan teknik analisis yang lebih mutakhir, menciptakan landasan yang solid untuk pengembangan lebih lanjut.</w:t>
      </w:r>
      <w:r w:rsidR="0075441D">
        <w:t xml:space="preserve"> </w:t>
      </w:r>
    </w:p>
    <w:p w14:paraId="1BF2BA6E" w14:textId="13AE69A6" w:rsidR="009D6BAE" w:rsidRDefault="0075441D" w:rsidP="008B1DB8">
      <w:r w:rsidRPr="0075441D">
        <w:rPr>
          <w:b/>
          <w:bCs/>
        </w:rPr>
        <w:t>Kata kunci</w:t>
      </w:r>
      <w:r>
        <w:t xml:space="preserve">: </w:t>
      </w:r>
      <w:r w:rsidR="007E2D69" w:rsidRPr="007E2D69">
        <w:t>Investasi Saham, PySpark, Decision Tree, Random Forest, Prediksi Harga Saham, Big Data</w:t>
      </w:r>
    </w:p>
    <w:p w14:paraId="49E6E1F5" w14:textId="77777777" w:rsidR="0075441D" w:rsidRDefault="00611998" w:rsidP="008B1DB8">
      <w:pPr>
        <w:pStyle w:val="JudulBagian"/>
      </w:pPr>
      <w:r w:rsidRPr="008B1DB8">
        <w:lastRenderedPageBreak/>
        <w:t>Pendahuluan</w:t>
      </w:r>
    </w:p>
    <w:p w14:paraId="557E7ACA" w14:textId="2CC170A2" w:rsidR="00611998" w:rsidRDefault="00101A84" w:rsidP="00101A84">
      <w:r w:rsidRPr="00101A84">
        <w:t>Saat ini, investasi dalam saham tengah menjadi favorit di Indonesia. Saham mencerminkan kontribusi finansial seseorang dalam suatu perusahaan atau badan usaha terbatas</w:t>
      </w:r>
      <w:r>
        <w:t>.</w:t>
      </w:r>
      <w:r w:rsidRPr="00101A84">
        <w:t xml:space="preserve"> Fluktuasi harga saham di Indonesia bersifat tidak stabil atau tidak dapat diprediksi secara pasti</w:t>
      </w:r>
      <w:r w:rsidR="006C4B86">
        <w:fldChar w:fldCharType="begin" w:fldLock="1"/>
      </w:r>
      <w:r w:rsidR="006C4B86">
        <w:instrText>ADDIN CSL_CITATION {"citationItems":[{"id":"ITEM-1","itemData":{"DOI":"10.26418/bbimst.v8i3.33904","ISSN":"2302-9854","abstract":"Saham adalah satu diantara alternatif investasi di pasar modal yang ada di Indonesia yang menjadi pilihan bagi para investor untuk berinvestasi. Berdasarkan wujudnya, saham merupakan selembar kertas berupa sertifikat yang ditunjukkan dengan tanda kepemilikan seseorang atau badan dalam suatu perusahaan sehingga pemegang saham memiliki hak klaim atas dividen. Pembentukan portofolio saham adalah salah satu cara yang dilakukan dalam meminimalkan risiko investasi dengan harapan memberikan keuntungan dari portofolio yang terbentuk. Analisis pengukuran kinerja portofolio merupakan rangkaian akhir dalam proses investasi bagi investor dengan tujuan untuk menilai, bahwa portofolio yang dibentuk memiliki kinerja portofolio yang lebih baik dibandingkan dengan portofolio lainnya. Model Black-Litterman adalah model yang menggabungkan data historis saham dan intuisi atau pandangan investor dalam mengoptimalkan keuntungan yang diperoleh investor. Pengukuran kinerja portofolio adalah dengan menggunakan Indeks Sharpe. Studi  penelitian dilakukan dengan menggunakan data sekunder pada enam saham yang tergabung dalam Indeks Saham LQ45 periode Januari 2011 sampai Desember 2017. Berdasarkan hasil studi kasus yang diperoleh dengan lima saham penyusun portofolio, maka kinerja yang terbaik yang direkomendasikan untuk investor adalah model Black-Litterman. Portofolio optimal dengan  lima saham penyusun beserta nilai bobot investasinya adalah 16,97% untuk saham ASII, sebesar 12,49% untuk saham INTP, sebesar 11,01% untuk saham ADRO, sebesar 19,61% untuk saham KLBF dan sebesar 39,91% untuk saham GGRM. Kata Kunci: LQ45, Black-Litterman, Portofolio, Indeks Sharpe. ","author":[{"dropping-particle":"","family":"Setyo Wira Rizki","given":"Laili Izzati, Evy Sulistianingsih,","non-dropping-particle":"","parse-names":false,"suffix":""}],"container-title":"Bimaster : Buletin Ilmiah Matematika, Statistika dan Terapannya","id":"ITEM-1","issue":"3","issued":{"date-parts":[["2019"]]},"page":"555-562","title":"Analisis Pengukuran Kinerja Portofolio Optimal Indeks Saham Lq45 Dengan Model Black-Litterman","type":"article-journal","volume":"8"},"uris":["http://www.mendeley.com/documents/?uuid=6dee912d-c0c2-4962-b988-78345cb57f39"]}],"mendeley":{"formattedCitation":"[1]","plainTextFormattedCitation":"[1]","previouslyFormattedCitation":"[1]"},"properties":{"noteIndex":0},"schema":"https://github.com/citation-style-language/schema/raw/master/csl-citation.json"}</w:instrText>
      </w:r>
      <w:r w:rsidR="006C4B86">
        <w:fldChar w:fldCharType="separate"/>
      </w:r>
      <w:r w:rsidR="006C4B86" w:rsidRPr="006C4B86">
        <w:rPr>
          <w:noProof/>
        </w:rPr>
        <w:t>[1]</w:t>
      </w:r>
      <w:r w:rsidR="006C4B86">
        <w:fldChar w:fldCharType="end"/>
      </w:r>
      <w:r w:rsidRPr="00101A84">
        <w:t>. Tidak pastinya pergerakan harga saham ini terjadi baik dalam jangka waktu singkat maupun jangka waktu yang lebih panjang</w:t>
      </w:r>
      <w:r>
        <w:fldChar w:fldCharType="begin" w:fldLock="1"/>
      </w:r>
      <w:r w:rsidR="006C4B86">
        <w:instrText>ADDIN CSL_CITATION {"citationItems":[{"id":"ITEM-1","itemData":{"DOI":"10.15548/mej.v5i2.3124","ISSN":"2580-6726","abstract":"One method of predicting stock prices is to use the time series analysis method. In this method, a linear prediction model is made to see patterns from historical stock price data to assess future prices. The stock data used in this study is the daily stock data of PT. Telkom and PT. Indosat in 2020-2021. Autoregressive (AR) model is a time series model that is often used with the assumption that its volatility does not change with time (Homoscedastic). After analyzing the AR Model(1) data for the stock data of PT. Telkom and PT. Indosat has a non-independent error, therefore the AR(1)-N.GARCH(1,1) time series model construction was carried out to model the error (</w:instrText>
      </w:r>
      <w:r w:rsidR="006C4B86">
        <w:rPr>
          <w:rFonts w:ascii="Cambria" w:hAnsi="Cambria" w:cs="Cambria"/>
        </w:rPr>
        <w:instrText>ϵ</w:instrText>
      </w:r>
      <w:r w:rsidR="006C4B86">
        <w:instrText>_(i,t)). Furthermore, the error of the AR(1)-N.GARCH(1,1) model is independent of t, so it can be modeled using Copula. After the Copula model was applied to the data and obtained the value of the fit of the Gaussian Copula distribution error model. From the values generated from the Gaussian Copula C({</w:instrText>
      </w:r>
      <w:r w:rsidR="006C4B86">
        <w:rPr>
          <w:rFonts w:ascii="Cambria" w:hAnsi="Cambria" w:cs="Cambria"/>
        </w:rPr>
        <w:instrText>ϵ</w:instrText>
      </w:r>
      <w:r w:rsidR="006C4B86">
        <w:instrText>_(i,t) }_(t=1)^T ),T=1,2,…, and approximates a uniform distribution. So the stock data of PT. Telkom and PT. It can be said that Indosat is not suitable to be modeled with the Gaussian Copula.","author":[{"dropping-particle":"","family":"Jannah","given":"Miftahul","non-dropping-particle":"","parse-names":false,"suffix":""},{"dropping-particle":"","family":"Mardika","given":"Fitria","non-dropping-particle":"","parse-names":false,"suffix":""},{"dropping-particle":"","family":"Hasibuan","given":"Lilis Harianti","non-dropping-particle":"","parse-names":false,"suffix":""},{"dropping-particle":"","family":"Putri","given":"Darvi Mailisa","non-dropping-particle":"","parse-names":false,"suffix":""}],"container-title":"Math Educa Journal","id":"ITEM-1","issue":"2","issued":{"date-parts":[["2021"]]},"page":"163-174","title":"Pemodelan Data Saham Menggunakan Analisis Time Series Dengan Pendekatan Copula Gaussian","type":"article-journal","volume":"5"},"uris":["http://www.mendeley.com/documents/?uuid=7ae99beb-62fd-484c-bef5-cf5864dda4dc"]}],"mendeley":{"formattedCitation":"[2]","plainTextFormattedCitation":"[2]","previouslyFormattedCitation":"[2]"},"properties":{"noteIndex":0},"schema":"https://github.com/citation-style-language/schema/raw/master/csl-citation.json"}</w:instrText>
      </w:r>
      <w:r>
        <w:fldChar w:fldCharType="separate"/>
      </w:r>
      <w:r w:rsidR="006C4B86" w:rsidRPr="006C4B86">
        <w:rPr>
          <w:noProof/>
        </w:rPr>
        <w:t>[2]</w:t>
      </w:r>
      <w:r>
        <w:fldChar w:fldCharType="end"/>
      </w:r>
      <w:r w:rsidRPr="00101A84">
        <w:t xml:space="preserve">. </w:t>
      </w:r>
      <w:r w:rsidR="0046307A">
        <w:t>P</w:t>
      </w:r>
      <w:r w:rsidRPr="00101A84">
        <w:t xml:space="preserve">enggunaan teknologi dalam menganalisis serta memprediksi pergerakan harga saham telah menjadi suatu kebutuhan. </w:t>
      </w:r>
      <w:r w:rsidR="002D38B4" w:rsidRPr="002D38B4">
        <w:t>Big Data merupakan terminologi yang sedang trend saat ini. Karakteristik Big Data dapat dianalisis melalui tiga aspek utama, yaitu volume, velocity, dan variety</w:t>
      </w:r>
      <w:r w:rsidR="002D38B4">
        <w:fldChar w:fldCharType="begin" w:fldLock="1"/>
      </w:r>
      <w:r w:rsidR="006C4B86">
        <w:instrText>ADDIN CSL_CITATION {"citationItems":[{"id":"ITEM-1","itemData":{"ISSN":"2579-3772","abstract":"Teknologi big data memiliki 3 ciri utama yaitu volume, kecepatan tinggi dan kompleks. Pengolahan big data bukanlah hal yang mudah karena harus diolah secara real-time. Banyak perusahaan mengalami kendala dalam mengolah big data. Kendala tersebut berupa penyimpanan data yang tidak terstruktur, tidak lengkap, dan sulit diakses. Oleh karena itu, ada beberapa metode untuk mengolah big data, yaitu Tupel, Micro Batching, dan Widowed Real-Time Stream Processing. Metode yang digunakan dalam penelitian ini adalah windowed real-time stream processing. Penerapan stream processing membutuhkan perangkat lunak tertentu, yaitu Apache Spark. Apache Spark merupakan salah satu open-source software yang digunakan untuk menganalisis dan mengolah streaming data. Penerapan Apache Spark untuk big data dimulai dengan tahap pengintegrasian yang bertujuan agar Apache Spark dapat memperoleh data-data yang akan dianalisis. Hasil akhir dari penerapan metode ini berupa suatu sistem yang dapat membantu perusahaan untuk mengolah big data.","author":[{"dropping-particle":"","family":"Tumbel","given":"Claudia Zefanya","non-dropping-particle":"","parse-names":false,"suffix":""},{"dropping-particle":"","family":"Sitepu","given":"Herry","non-dropping-particle":"","parse-names":false,"suffix":""},{"dropping-particle":"","family":"Hutagalung","given":"Maclaurin","non-dropping-particle":"","parse-names":false,"suffix":""}],"container-title":"Jurnal Telematika","id":"ITEM-1","issue":"1","issued":{"date-parts":[["2017"]]},"page":"6","title":"Analisis Big Data Berbasis Stream Processing Menggunakan Apache Spark","type":"article-journal","volume":"11"},"uris":["http://www.mendeley.com/documents/?uuid=67727cc2-85c6-4715-8f3f-07ed77a23181"]}],"mendeley":{"formattedCitation":"[3]","plainTextFormattedCitation":"[3]","previouslyFormattedCitation":"[3]"},"properties":{"noteIndex":0},"schema":"https://github.com/citation-style-language/schema/raw/master/csl-citation.json"}</w:instrText>
      </w:r>
      <w:r w:rsidR="002D38B4">
        <w:fldChar w:fldCharType="separate"/>
      </w:r>
      <w:r w:rsidR="006C4B86" w:rsidRPr="006C4B86">
        <w:rPr>
          <w:noProof/>
        </w:rPr>
        <w:t>[3]</w:t>
      </w:r>
      <w:r w:rsidR="002D38B4">
        <w:fldChar w:fldCharType="end"/>
      </w:r>
      <w:r w:rsidR="002D38B4" w:rsidRPr="002D38B4">
        <w:t xml:space="preserve">. </w:t>
      </w:r>
      <w:r w:rsidR="00A82A77" w:rsidRPr="00A82A77">
        <w:t>Big Data mencerminkan pertumbuhan yang besar dalam jumlah dan ragam data yang tidak dapat lagi ditangani oleh sistem basis data konvensional. Dengan bantuan alat analisis, volume data yang terlihat berbeda-beda dan bervariasi ini dapat diolah untuk menemukan pola, yang kemudian dapat menghasilkan pemahaman penting untuk mendukung pengambilan keputusan</w:t>
      </w:r>
      <w:r w:rsidR="00A82A77">
        <w:fldChar w:fldCharType="begin" w:fldLock="1"/>
      </w:r>
      <w:r w:rsidR="006C4B86">
        <w:instrText>ADDIN CSL_CITATION {"citationItems":[{"id":"ITEM-1","itemData":{"DOI":"10.31599/jiforty.v2i1.633","abstract":"The dynamics of higher education are changing and emphasize the need to adapt quickly. Higher education is under the supervision of accreditation agencies, governments and other stakeholders to seek new ways to improve and monitor student success and other institutional policies. Many agencies fail to make efficient use of the large amounts of available data. With the use of big data analytics in higher education, it can be obtained more insight into students, academics, and the process in higher education so that it supports predictive analysis and improves decision making. The purpose of this research is to implement big data analytical to increase the decision making of the competent party. This research begins with the identification of process data based on analytical learning, academic and process in the campus environment. The data used in this study is a public dataset from UCI machine learning, from the 33 available varibales, 4 varibales are used to measure student performance. Big data analysis in this study uses spark apace as a library to operate pyspark so that python can process big data analysis. The data already in the master slave is grouped using k-mean clustering to get the best performing student group. The results of this study succeeded in grouping students into 5 clusters, cluster 1 including the best student performance and cluster 5 including the lowest student performance","author":[{"dropping-particle":"","family":"Purnomo","given":"Rakhmat","non-dropping-particle":"","parse-names":false,"suffix":""},{"dropping-particle":"","family":"Wowon Priatna","given":"","non-dropping-particle":"","parse-names":false,"suffix":""},{"dropping-particle":"","family":"Tri Dharma Putra","given":"","non-dropping-particle":"","parse-names":false,"suffix":""}],"container-title":"Journal of Informatic and Information Security","id":"ITEM-1","issue":"1","issued":{"date-parts":[["2021"]]},"page":"77-88","title":"Implementasi Big Data Analytical Untuk Perguruan Tinggi Menggunakan Machine Learning","type":"article-journal","volume":"2"},"uris":["http://www.mendeley.com/documents/?uuid=44bbe3ca-a84b-444f-8e24-ac9293b44034"]}],"mendeley":{"formattedCitation":"[4]","plainTextFormattedCitation":"[4]","previouslyFormattedCitation":"[4]"},"properties":{"noteIndex":0},"schema":"https://github.com/citation-style-language/schema/raw/master/csl-citation.json"}</w:instrText>
      </w:r>
      <w:r w:rsidR="00A82A77">
        <w:fldChar w:fldCharType="separate"/>
      </w:r>
      <w:r w:rsidR="006C4B86" w:rsidRPr="006C4B86">
        <w:rPr>
          <w:noProof/>
        </w:rPr>
        <w:t>[4]</w:t>
      </w:r>
      <w:r w:rsidR="00A82A77">
        <w:fldChar w:fldCharType="end"/>
      </w:r>
      <w:r w:rsidR="00A82A77" w:rsidRPr="00A82A77">
        <w:t>.</w:t>
      </w:r>
    </w:p>
    <w:p w14:paraId="298237E8" w14:textId="088B6F04" w:rsidR="00A75B7F" w:rsidRPr="00E24F49" w:rsidRDefault="00A75B7F" w:rsidP="00710309">
      <w:pPr>
        <w:spacing w:after="0"/>
        <w:ind w:firstLine="284"/>
        <w:rPr>
          <w:b/>
          <w:bCs/>
        </w:rPr>
      </w:pPr>
      <w:r w:rsidRPr="00E24F49">
        <w:rPr>
          <w:b/>
          <w:bCs/>
        </w:rPr>
        <w:t>Latar Belakang</w:t>
      </w:r>
    </w:p>
    <w:p w14:paraId="682EAEC3" w14:textId="0F2859EE" w:rsidR="00A75B7F" w:rsidRDefault="0046307A" w:rsidP="00710309">
      <w:pPr>
        <w:spacing w:after="0"/>
      </w:pPr>
      <w:r w:rsidRPr="0046307A">
        <w:t xml:space="preserve">PT Bank CIMB Niaga, sebagai salah satu institusi keuangan terkemuka di Indonesia, memiliki pergerakan harga saham yang menjadi perhatian bagi banyak investor. </w:t>
      </w:r>
      <w:r w:rsidR="004D47C9" w:rsidRPr="004D47C9">
        <w:t>Terdapat dua jenis utama analisis harga, yaitu analisis fundamental dan analisis teknikal</w:t>
      </w:r>
      <w:r w:rsidR="004D47C9">
        <w:fldChar w:fldCharType="begin" w:fldLock="1"/>
      </w:r>
      <w:r w:rsidR="006C4B86">
        <w:instrText>ADDIN CSL_CITATION {"citationItems":[{"id":"ITEM-1","itemData":{"DOI":"10.32497/keunis.v9i1.2307","ISSN":"2302-9315","abstract":"&lt;p&gt;&lt;em&gt;Investments in the stock market are closely related to the price movement risk. Investors used technical analysis to minimize the risk caused by changes in stock prices. Hence, investors get the right decision to buy or sell the stocks. Weighted Moving Average and Stochastic Oscillator are technical analysis indicators that investors often use due to their ease and accuracy predictions. This study combines the Stochastic Oscillator and Weight Moving Average (WMA) indicators to predict stock price movements in various industrial sectors during the 2015 to 2019 period and the first semester of the 2020 covid-19 pandemic outbreak in Indonesia. This combination aims to provide better predictive results by completing the weaknesses of each indicator. To provide recommendations for the right investment decisions for investors interested in investing their funds, especially in various industrial sectors. Using the combination of WMA and SI indicator charts from the investing.com website resulting in a better prediction of the right time to buy or sell stocks in various industry sectors. While the shares of SCCO, INDR, INDS appear stable during 2020, the movement of KLBM and KLBI's share prices seems to be affected by the Covid-19 pandemic in Indonesia.&lt;/em&gt;&lt;/p&gt;","author":[{"dropping-particle":"","family":"'Izzah","given":"Nur Alviyanil","non-dropping-particle":"","parse-names":false,"suffix":""},{"dropping-particle":"","family":"Martia","given":"Dina Yeni","non-dropping-particle":"","parse-names":false,"suffix":""},{"dropping-particle":"","family":"Imaculata","given":"Maria","non-dropping-particle":"","parse-names":false,"suffix":""},{"dropping-particle":"","family":"Hidayatullah","given":"Moh Iqbal","non-dropping-particle":"","parse-names":false,"suffix":""},{"dropping-particle":"","family":"Pradana","given":"Andhika Bagus","non-dropping-particle":"","parse-names":false,"suffix":""},{"dropping-particle":"","family":"Setiyani","given":"Diyah Ayu","non-dropping-particle":"","parse-names":false,"suffix":""},{"dropping-particle":"","family":"Sapuri","given":"Enes","non-dropping-particle":"","parse-names":false,"suffix":""}],"container-title":"Keunis","id":"ITEM-1","issue":"1","issued":{"date-parts":[["2021"]]},"page":"36","title":"Analisis Teknikal Pergerakan Harga Saham Dengan Menggunakan Indikator Stochastic Oscillator Dan Weighted Moving Average","type":"article-journal","volume":"9"},"uris":["http://www.mendeley.com/documents/?uuid=8c778fd1-88e0-490e-a669-dba960396cb0"]}],"mendeley":{"formattedCitation":"[5]","plainTextFormattedCitation":"[5]","previouslyFormattedCitation":"[5]"},"properties":{"noteIndex":0},"schema":"https://github.com/citation-style-language/schema/raw/master/csl-citation.json"}</w:instrText>
      </w:r>
      <w:r w:rsidR="004D47C9">
        <w:fldChar w:fldCharType="separate"/>
      </w:r>
      <w:r w:rsidR="006C4B86" w:rsidRPr="006C4B86">
        <w:rPr>
          <w:noProof/>
        </w:rPr>
        <w:t>[5]</w:t>
      </w:r>
      <w:r w:rsidR="004D47C9">
        <w:fldChar w:fldCharType="end"/>
      </w:r>
      <w:r>
        <w:t xml:space="preserve">. Pada penelitian ini melibatkan </w:t>
      </w:r>
      <w:r w:rsidRPr="0046307A">
        <w:t>penggunaan grafik harga historis, volume perdagangan, dan indikator teknikal lainnya untuk mengidentifikasi pola dan tren dalam pergerakan harga saham. Ini membantu para trader dan investor dalam pengambilan keputusan perdagangan.</w:t>
      </w:r>
    </w:p>
    <w:p w14:paraId="00812EB2" w14:textId="7BA2A433" w:rsidR="00682DD7" w:rsidRPr="00E24F49" w:rsidRDefault="00682DD7" w:rsidP="00710309">
      <w:pPr>
        <w:spacing w:before="240" w:after="0"/>
        <w:ind w:firstLine="284"/>
        <w:rPr>
          <w:b/>
          <w:bCs/>
        </w:rPr>
      </w:pPr>
      <w:r w:rsidRPr="00E24F49">
        <w:rPr>
          <w:b/>
          <w:bCs/>
        </w:rPr>
        <w:t>Tinjauan Literatur Singkat</w:t>
      </w:r>
    </w:p>
    <w:p w14:paraId="061E782C" w14:textId="1DA1F76B" w:rsidR="00682DD7" w:rsidRDefault="003C74D7" w:rsidP="00710309">
      <w:pPr>
        <w:spacing w:after="0"/>
      </w:pPr>
      <w:r>
        <w:t xml:space="preserve">Investor </w:t>
      </w:r>
      <w:r w:rsidR="00682DD7">
        <w:t>dalam pengambilan keputusan untuk membeli, menjual, atau menahan saham menggunakan beberapa indikator dalam analisis teknikal</w:t>
      </w:r>
      <w:r w:rsidR="00682DD7">
        <w:fldChar w:fldCharType="begin" w:fldLock="1"/>
      </w:r>
      <w:r w:rsidR="006C4B86">
        <w:instrText>ADDIN CSL_CITATION {"citationItems":[{"id":"ITEM-1","itemData":{"DOI":"10.32497/akunbisnis.v5i2.4060","ISSN":"2622-6529","abstract":"The purpose this research are to know the movement of stock prices and determine the right time to buy, sell or hold shares of PT. Bank Rakyat Indonesia (Persero) Tbk in Januari – September 2021. This research method is descriptive method. The data used is secondary data in the form of daily time series data during February 2019 to January 2020. The analysis method uses technical analysis with the Moving Average (MA), Relative Strength Index (RSI) and Bollinger Band indicators. The results of the study show stock price movements and the right time to buy, sell and hold stocks which can be read using three indicators, namely Moving Average (MA), Relative Strength Index (RSI), and Bollinger Bands.","author":[{"dropping-particle":"","family":"Prihatiningsih","given":"Prihatiningsih","non-dropping-particle":"","parse-names":false,"suffix":""},{"dropping-particle":"","family":"Duriany","given":"Embun","non-dropping-particle":"","parse-names":false,"suffix":""},{"dropping-particle":"","family":"Sunindyo","given":"Aris","non-dropping-particle":"","parse-names":false,"suffix":""},{"dropping-particle":"","family":"Kodir","given":"Moch Abdul","non-dropping-particle":"","parse-names":false,"suffix":""}],"container-title":"Jurnal Aktual Akuntansi Keuangan Bisnis Terapan (AKUNBISNIS)","id":"ITEM-1","issue":"2","issued":{"date-parts":[["2022"]]},"page":"198","title":"Strategi Investasi Saham Di Bursa Efek Indonesia Dengan Analisis Teknikal","type":"article-journal","volume":"5"},"uris":["http://www.mendeley.com/documents/?uuid=25e62c71-899b-4e36-9fcd-72888f980302"]}],"mendeley":{"formattedCitation":"[6]","plainTextFormattedCitation":"[6]","previouslyFormattedCitation":"[6]"},"properties":{"noteIndex":0},"schema":"https://github.com/citation-style-language/schema/raw/master/csl-citation.json"}</w:instrText>
      </w:r>
      <w:r w:rsidR="00682DD7">
        <w:fldChar w:fldCharType="separate"/>
      </w:r>
      <w:r w:rsidR="006C4B86" w:rsidRPr="006C4B86">
        <w:rPr>
          <w:noProof/>
        </w:rPr>
        <w:t>[6]</w:t>
      </w:r>
      <w:r w:rsidR="00682DD7">
        <w:fldChar w:fldCharType="end"/>
      </w:r>
      <w:r w:rsidR="00682DD7">
        <w:t>. Berbagai penelitian sebelumnya telah menggunakan algoritma Machine Learning, khususnya Decision Tree dan Random Forest</w:t>
      </w:r>
      <w:r w:rsidR="00682DD7">
        <w:fldChar w:fldCharType="begin" w:fldLock="1"/>
      </w:r>
      <w:r w:rsidR="006C4B86">
        <w:instrText>ADDIN CSL_CITATION {"citationItems":[{"id":"ITEM-1","itemData":{"author":[{"dropping-particle":"","family":"Studi","given":"Program","non-dropping-particle":"","parse-names":false,"suffix":""},{"dropping-particle":"","family":"Informatika","given":"Teknik","non-dropping-particle":"","parse-names":false,"suffix":""}],"id":"ITEM-1","issue":"13519196","issued":{"date-parts":[["0"]]},"title":"Penerapan Decision Tree untuk memprediksi pergerakan harga saham dengan analisis Foreign Flow","type":"article-journal"},"uris":["http://www.mendeley.com/documents/?uuid=82e27eb3-89c3-430b-9b8d-0ce34fb50277"]}],"mendeley":{"formattedCitation":"[7]","plainTextFormattedCitation":"[7]","previouslyFormattedCitation":"[7]"},"properties":{"noteIndex":0},"schema":"https://github.com/citation-style-language/schema/raw/master/csl-citation.json"}</w:instrText>
      </w:r>
      <w:r w:rsidR="00682DD7">
        <w:fldChar w:fldCharType="separate"/>
      </w:r>
      <w:r w:rsidR="006C4B86" w:rsidRPr="006C4B86">
        <w:rPr>
          <w:noProof/>
        </w:rPr>
        <w:t>[7]</w:t>
      </w:r>
      <w:r w:rsidR="00682DD7">
        <w:fldChar w:fldCharType="end"/>
      </w:r>
      <w:r w:rsidR="00682DD7">
        <w:fldChar w:fldCharType="begin" w:fldLock="1"/>
      </w:r>
      <w:r w:rsidR="006C4B86">
        <w:instrText>ADDIN CSL_CITATION {"citationItems":[{"id":"ITEM-1","itemData":{"ISSN":"2355-9365","abstract":"satuan nilai atau surat berharga dalam berbagai instrument finansial yang mengacu pada bagian kepemilikan sebuah perusahaan. Penelitian ini memprediksi pergerakan saham pada tiga perusahaan PT Astra International Tbk, PT Garuda Indonesia Tbk, dan PT Indosat Tbk berdasarkan 10 indikator parameter teknis dan Trend Deterministic Data Preparation dengan metode Random Forest. Selain itu penelitian ini menggunakan dua pendekatan sebagai inputan model, pendekatan pertama untuk inputan data diperoleh dari perhitungan sepuluh indikator parameter teknik menggunakan data perdagaan (Harga Pembukaan, Harga Tertinggi, Harga Terendah, dan Harga Penutup) sedangkan pendekatan kedua fokus pada menyatakan hasil perhitungan menggunakan sepuluh indikator parameter teknik menjadi Data Trend Deterministic. Data Yang digunakan pada penelitian ini adalah data historis dari setiap perusahaan dari tahun 2011 sampai 2017. Hasil yang didapat pada penelitian ini adalah nilai akurasi pada prediksi menggunakan metode Random Forest dengan inputan nilai Data Non Deterministic Trend dan nilai Data Deterministic Trend. Dari hasil percobaan didapat akurasi prediksi dari setiap perusahaan yaitu PT Astra International Tbk, PT Garuda Indonesia Tbk dan PT Indosat Tbk dengan menggunakan data Trend Deterministic yaitu 59,50%, 61,40% dan 59,44%. Sedangkan akurasi menggunakan data Non Trend Deterministic yaitu 75,27%, 75,76% , dan 75,10%.","author":[{"dropping-particle":"","family":"Pratomo","given":"Agri","non-dropping-particle":"","parse-names":false,"suffix":""},{"dropping-particle":"","family":"Umbara","given":"Rian Febrian","non-dropping-particle":"","parse-names":false,"suffix":""},{"dropping-particle":"","family":"Rohmawati","given":"Aniq Atiqi","non-dropping-particle":"","parse-names":false,"suffix":""}],"container-title":"eProceedings of Engineering","id":"ITEM-1","issue":"1","issued":{"date-parts":[["2019"]]},"page":"2545-2556","title":"Prediksi Pergerakan Harga Saham Dengan Metode Random Forest Menggunakan Trend Deterministic Data Preparation (Studi Kasus Saham Perusahaan Pt Astra International Tbk, Pt Garuda Indonesia Tbk, Dan Pt Indosat Tbk","type":"article-journal","volume":"6"},"uris":["http://www.mendeley.com/documents/?uuid=7a4601f4-b607-4e75-a835-6c81e834ff44"]}],"mendeley":{"formattedCitation":"[8]","plainTextFormattedCitation":"[8]","previouslyFormattedCitation":"[8]"},"properties":{"noteIndex":0},"schema":"https://github.com/citation-style-language/schema/raw/master/csl-citation.json"}</w:instrText>
      </w:r>
      <w:r w:rsidR="00682DD7">
        <w:fldChar w:fldCharType="separate"/>
      </w:r>
      <w:r w:rsidR="006C4B86" w:rsidRPr="006C4B86">
        <w:rPr>
          <w:noProof/>
        </w:rPr>
        <w:t>[8]</w:t>
      </w:r>
      <w:r w:rsidR="00682DD7">
        <w:fldChar w:fldCharType="end"/>
      </w:r>
      <w:r w:rsidR="00682DD7">
        <w:t>, untuk memprediksi harga saham dengan tingkat keberhasilan yang bervariasi. Penggunaan PySpark sebagai framework Big Data Processing memberikan keunggulan dalam menangani volume data besar dan meningkatkan kinerja analisis.</w:t>
      </w:r>
      <w:r w:rsidR="002D38B4">
        <w:t xml:space="preserve"> </w:t>
      </w:r>
      <w:r w:rsidR="002D38B4" w:rsidRPr="002D38B4">
        <w:t>Apache Spark adalah platform komputasi cluster yang memiliki kinerja tinggi dan dirancang khusus untuk perhitungan yang cepat</w:t>
      </w:r>
      <w:r w:rsidR="006C4B86">
        <w:fldChar w:fldCharType="begin" w:fldLock="1"/>
      </w:r>
      <w:r w:rsidR="006C4B86">
        <w:instrText>ADDIN CSL_CITATION {"citationItems":[{"id":"ITEM-1","itemData":{"ISSN":"2548-964X","abstract":"An actual and neutral news is the hope of the public as the recipient of information to the news delivery media. Especially during the General Election in Indonesia, there are still news that are conveyed in a one side or not actual way. This also makes people still view that a lot of news has an element of partiality in providing information. Therefore, this study analyzes news sentiment from various news portals that discuss the 2019 Election in Indonesia. The data in this study were taken from various news portals and each news portal took 20 to 25 news stories, resulting in a large amount of data up to 100 data. This study using the Resilient Distributed Dataset (RDD) from the Spark platform as a data type in classifying news sentiments. The method used to classify the sentiment of a data (in this case is a news text) is the Naive Bayes Classifier method. Naive Bayes method has a good ability in classifying an unstructured big data, and has a simple model. This study uses the Confusion Matrix table as an evaluation table of the results of news sentiment classification, by calculating evaluation values such as accuracy, precision, recall, and F-Measure. Based on the various tests and scenarios that have been carried out, the best evaluation value is generated in the test using K-Fold Cross Validation with a value of K=10. In the 8th fraction (fold), the accuracy value is 100%, precision is 100%, recall is 100%. , and F-Measure of 100%.","author":[{"dropping-particle":"","family":"Fauzi","given":"Reza Aprilliana","non-dropping-particle":"","parse-names":false,"suffix":""},{"dropping-particle":"","family":"Cholissodin","given":"Imam","non-dropping-particle":"","parse-names":false,"suffix":""},{"dropping-particle":"","family":"Rahayudi","given":"Bayu","non-dropping-particle":"","parse-names":false,"suffix":""}],"container-title":"Jurnal Pengembangan Teknologi Informasi dan Ilmu Komputer","id":"ITEM-1","issue":"3","issued":{"date-parts":[["2021"]]},"page":"1070-1077","title":"Pemanfaatan Spark untuk Analisis Sentimen Mengenai Netralitas Berita dalam Membahas Pemilu Presiden 2019 Menggunakan Metode Naive Bayes Classifier","type":"article-journal","volume":"5"},"uris":["http://www.mendeley.com/documents/?uuid=e58e3ef6-a9c4-4cd6-8c2c-d7a2de7c51c2"]}],"mendeley":{"formattedCitation":"[9]","plainTextFormattedCitation":"[9]","previouslyFormattedCitation":"[9]"},"properties":{"noteIndex":0},"schema":"https://github.com/citation-style-language/schema/raw/master/csl-citation.json"}</w:instrText>
      </w:r>
      <w:r w:rsidR="006C4B86">
        <w:fldChar w:fldCharType="separate"/>
      </w:r>
      <w:r w:rsidR="006C4B86" w:rsidRPr="006C4B86">
        <w:rPr>
          <w:noProof/>
        </w:rPr>
        <w:t>[9]</w:t>
      </w:r>
      <w:r w:rsidR="006C4B86">
        <w:fldChar w:fldCharType="end"/>
      </w:r>
      <w:r w:rsidR="002D38B4" w:rsidRPr="002D38B4">
        <w:t>. Dibangun di atas kerangka kerja Hadoop MapReduce, Apache Spark memperluas model MapReduce untuk mendukung berbagai jenis perhitungan dengan lebih efisien, termasuk query interaktif dan pemrosesan data secara real-time (stream processing)</w:t>
      </w:r>
      <w:r w:rsidR="00F15CFB">
        <w:fldChar w:fldCharType="begin" w:fldLock="1"/>
      </w:r>
      <w:r w:rsidR="006C4B86">
        <w:instrText>ADDIN CSL_CITATION {"citationItems":[{"id":"ITEM-1","itemData":{"abstract":"Big data merupakan kumpulan data dalam skala besar, yang mempunyai karakteristik data yang variatif, sangat cepat pertumbuhannya dan kompleks datanya. Data yang kompleks merupakan data yang tidak terstruktur yang perlu diolah khusus dengan suatu infrastruktur yang dapat mengelola data dalam volume besar. Pada tugas akhir ini digunakan metode MapReduce untuk memudahkan komputasi yang akan dilakukan pada suatu big data. MapReduce merupakan suatu model pemrograman untuk menulis aplikasi yang dapat memproses suatu big data secara paralel pada beberapa node. MapReduce memberikan kemampuan analitis untuk menganalisis volume besar data yang kompleks. Platform yang digunakan adalah Hadoop, Hadoop mempunyai algoritma MapReduce sendiri. Tugas akhir ini akan menganalisis performa dari Hadoop MapReduce dan membandingkannya dengan Apache Spark yaitu platform yang dibuat untuk memproses suatu big data yang dikembangkan berdasarkan Hadoop MapReduce dengan peningkatan performa pemrosesan. Skenario yang digunakan adalah memproses wordcount suatu data dengan besar data yang berbeda yang bertujuan untuk menganalisis response time dan penggunaan hardware dari kedua platform tersebut. Kata","author":[{"dropping-particle":"","family":"Oliviandi","given":"Sevian","non-dropping-particle":"","parse-names":false,"suffix":""},{"dropping-particle":"","family":"Osmond","given":"Andrew Brian","non-dropping-particle":"","parse-names":false,"suffix":""},{"dropping-particle":"","family":"Latuconsina","given":"Roswan","non-dropping-particle":"","parse-names":false,"suffix":""}],"container-title":"e-Proceeding of Engineering","id":"ITEM-1","issue":"1 Maret","issued":{"date-parts":[["2018"]]},"page":"1005-1012","title":"Implementasi Apache Spark Pada Big Data Berbasis Hadoop Distributed File System","type":"article-journal","volume":"5"},"uris":["http://www.mendeley.com/documents/?uuid=f4db2602-6f9a-4b02-85dd-8b114e1de435"]}],"mendeley":{"formattedCitation":"[10]","plainTextFormattedCitation":"[10]","previouslyFormattedCitation":"[10]"},"properties":{"noteIndex":0},"schema":"https://github.com/citation-style-language/schema/raw/master/csl-citation.json"}</w:instrText>
      </w:r>
      <w:r w:rsidR="00F15CFB">
        <w:fldChar w:fldCharType="separate"/>
      </w:r>
      <w:r w:rsidR="006C4B86" w:rsidRPr="006C4B86">
        <w:rPr>
          <w:noProof/>
        </w:rPr>
        <w:t>[10]</w:t>
      </w:r>
      <w:r w:rsidR="00F15CFB">
        <w:fldChar w:fldCharType="end"/>
      </w:r>
      <w:r w:rsidR="002D38B4" w:rsidRPr="002D38B4">
        <w:t>.</w:t>
      </w:r>
    </w:p>
    <w:p w14:paraId="516F681C" w14:textId="37D82F7D" w:rsidR="00682DD7" w:rsidRPr="00E24F49" w:rsidRDefault="00682DD7" w:rsidP="00710309">
      <w:pPr>
        <w:spacing w:before="240" w:after="0"/>
        <w:ind w:firstLine="284"/>
        <w:rPr>
          <w:b/>
          <w:bCs/>
        </w:rPr>
      </w:pPr>
      <w:r w:rsidRPr="00E24F49">
        <w:rPr>
          <w:b/>
          <w:bCs/>
        </w:rPr>
        <w:t>Alasan Penelitian Dilakukan</w:t>
      </w:r>
    </w:p>
    <w:p w14:paraId="1338D1AB" w14:textId="502E5CC1" w:rsidR="00682DD7" w:rsidRDefault="00682DD7" w:rsidP="00710309">
      <w:pPr>
        <w:spacing w:after="0"/>
      </w:pPr>
      <w:r>
        <w:t>Penelitian ini bertujuan untuk mengisi kesenjangan (gap) dalam literatur yang belum sepenuhnya mengeksplorasi potensi algoritma Decision Tree dan Random Forest dengan menggunakan framework PySpark dalam konteks prediksi harga saham PT Bank CIMB Niaga. Dengan memanfaatkan teknologi Big Data dan Machine Learning</w:t>
      </w:r>
      <w:r w:rsidR="006C4B86">
        <w:fldChar w:fldCharType="begin" w:fldLock="1"/>
      </w:r>
      <w:r w:rsidR="006C4B86">
        <w:instrText>ADDIN CSL_CITATION {"citationItems":[{"id":"ITEM-1","itemData":{"DOI":"10.33322/kilat.v12i1.1723","ISSN":"2089-1245","abstract":"Pada era saat ini masyarakat cerdas dalam mengelola keuangan dan pendapatan mereka agar dapat memenuhi segala kebutuhannya, baik kebutuhan jangka pendek seperti kebutuhan primer maupun kebutuhan jangka panjang. Saham merupakan hak yang diperoleh seseorang terhadap suatu perusahaan melalui penyerahan modal secara keseluruhan ataupun sebagian. Tingkat perubahan saham sangat signifikan dan terbilang sangat cepat karena dapat berubah dalam hitungan detik. Naik atau turun nya sebuah saham adalah hal yang biasa terjadi, oleh karena itu perlu dilakukan prediksi harga saham yang akurat untuk meyakinkan para investor dalam berinvestas. Dataset yang diuji bersumber dari yahoo finance, yaitu dataset harga saham ANTM dan MDKA, Dalam penelitian ini dilakukan implementasi dari algoritma Long Short Term Memory untuk memprediksi harga saham ANTM dan MDKA dengan menggunakan data historis. Dari hasil pengujian menggunakan algoritma Long Short Term Memory didapatkan hasil nilai MAE saham MDKA sebesar 117.83 dan saham ANTM 48.25 dan MAPE pada saham MDKA 3.08% dan saham ANTM 2.17%","author":[{"dropping-particle":"","family":"Prasetyo","given":"Juan Syidi","non-dropping-particle":"","parse-names":false,"suffix":""}],"container-title":"Kilat","id":"ITEM-1","issue":"1","issued":{"date-parts":[["2023"]]},"page":"64-78","title":"Stock Price Prediction Using Machine Learning With Long Short Therm Memory Method (LSTM)","type":"article-journal","volume":"12"},"uris":["http://www.mendeley.com/documents/?uuid=4465c0f0-9279-4333-82e5-86019a50e590"]}],"mendeley":{"formattedCitation":"[11]","plainTextFormattedCitation":"[11]"},"properties":{"noteIndex":0},"schema":"https://github.com/citation-style-language/schema/raw/master/csl-citation.json"}</w:instrText>
      </w:r>
      <w:r w:rsidR="006C4B86">
        <w:fldChar w:fldCharType="separate"/>
      </w:r>
      <w:r w:rsidR="006C4B86" w:rsidRPr="006C4B86">
        <w:rPr>
          <w:noProof/>
        </w:rPr>
        <w:t>[11]</w:t>
      </w:r>
      <w:r w:rsidR="006C4B86">
        <w:fldChar w:fldCharType="end"/>
      </w:r>
      <w:r>
        <w:t>, diharapkan penelitian ini dapat memberikan kontribusi signifikan dalam meningkatkan ketepatan prediksi pergerakan harga saham, yang pada gilirannya dapat membantu para investor dan pelaku pasar untuk mengambil keputusan investasi yang lebih cerdas.</w:t>
      </w:r>
    </w:p>
    <w:p w14:paraId="7C7B72CD" w14:textId="0EFF8375" w:rsidR="004D47C9" w:rsidRPr="00E24F49" w:rsidRDefault="004D47C9" w:rsidP="00710309">
      <w:pPr>
        <w:spacing w:before="240" w:after="0"/>
        <w:ind w:firstLine="284"/>
        <w:rPr>
          <w:b/>
          <w:bCs/>
        </w:rPr>
      </w:pPr>
      <w:r w:rsidRPr="00E24F49">
        <w:rPr>
          <w:b/>
          <w:bCs/>
        </w:rPr>
        <w:t>Tujuan Penelitian</w:t>
      </w:r>
    </w:p>
    <w:p w14:paraId="7FC36959" w14:textId="4256F6DE" w:rsidR="003C74D7" w:rsidRDefault="004D47C9" w:rsidP="003C74D7">
      <w:r>
        <w:t>Tujuan utama dari penelitian ini adalah untuk memanfaatkan PySpark dan algoritma Decision Tree serta Random Forest guna membangun model prediksi yang akurat terhadap harga saham PT Bank CIMB Niaga. Melalui pengolahan data yang luas dan pemilihan fitur yang tepat, diharapkan model yang dikembangkan dapat memberikan hasil prediksi yang lebih mendekati realitas.</w:t>
      </w:r>
      <w:r w:rsidR="003C74D7">
        <w:t xml:space="preserve"> Untuk menilai tingkat keakuratan, digunakan ukuran kesalahan seperti RMSE (Root Mean Square Error) dan MSE (Mean Square Error). Semakin kecil nilai RMSE dan MSE yang dihasilkan, semakin tinggi tingkat keakuratan yang ditunjukkan oleh model. RMSE merupakan nilai akar kuadrat dari MSE dan berguna sebagai metrik untuk mengevaluasi kesalahan suatu model</w:t>
      </w:r>
      <w:r w:rsidR="003C74D7">
        <w:fldChar w:fldCharType="begin" w:fldLock="1"/>
      </w:r>
      <w:r w:rsidR="006C4B86">
        <w:instrText>ADDIN CSL_CITATION {"citationItems":[{"id":"ITEM-1","itemData":{"DOI":"10.26418/jp.v7i2.47411","ISSN":"2460-0741","abstract":"Penelitian ini bertujuan untuk meningkatkan akurasi dengan menurunkan tingkat kesalahan prediksi dari 5 data saham blue chip di Indonesia. Dengan cara mengkombinasikan desain 4 hidden layer neural nework menggunakan Long Short Term Memory (LSTM) dan Gated Recurrent Unit (GRU). Dari tiap data saham akan dihasilkan grafik rmse-epoch yang dapat menunjukan kombinasi layer dengan akurasi terbaik, sebagai berikut; (a) BBCA dengan layer LSTM-GRU-LSTM-GRU (RMSE=1120,651, e=15), (b) BBRI dengan layer LSTM-GRU-LSTM-GRU (RMSE =110,331, e=25), (c) INDF dengan layer GRU-GRU-GRU-GRU (RMSE =156,297, e=35 ), (d) ASII dengan layer GRU-GRU-GRU-GRU (RMSE =134,551, e=20 ), (e) TLKM dengan layer GRU-LSTM-GRU-LSTM (RMSE =71,658, e=35 ). Tantangan dalam mengolah data Deep Learning (DL) adalah menentukan nilai parameter epoch untuk menghasilkan prediksi akurasi yang tinggi.","author":[{"dropping-particle":"","family":"Hastomo","given":"Widi","non-dropping-particle":"","parse-names":false,"suffix":""},{"dropping-particle":"","family":"Karno","given":"Adhitio Satyo Bayangkari","non-dropping-particle":"","parse-names":false,"suffix":""},{"dropping-particle":"","family":"Kalbuana","given":"Nawang","non-dropping-particle":"","parse-names":false,"suffix":""},{"dropping-particle":"","family":"Nisfiani","given":"Ervina","non-dropping-particle":"","parse-names":false,"suffix":""},{"dropping-particle":"","family":"ETP","given":"Lussiana","non-dropping-particle":"","parse-names":false,"suffix":""}],"container-title":"Jurnal Edukasi dan Penelitian Informatika (JEPIN)","id":"ITEM-1","issue":"2","issued":{"date-parts":[["2021"]]},"page":"133","title":"Optimasi Deep Learning untuk Prediksi Saham di Masa Pandemi Covid-19","type":"article-journal","volume":"7"},"uris":["http://www.mendeley.com/documents/?uuid=976cf7aa-7ef1-453e-865c-6a50b7fa4a25"]}],"mendeley":{"formattedCitation":"[12]","plainTextFormattedCitation":"[12]","previouslyFormattedCitation":"[11]"},"properties":{"noteIndex":0},"schema":"https://github.com/citation-style-language/schema/raw/master/csl-citation.json"}</w:instrText>
      </w:r>
      <w:r w:rsidR="003C74D7">
        <w:fldChar w:fldCharType="separate"/>
      </w:r>
      <w:r w:rsidR="006C4B86" w:rsidRPr="006C4B86">
        <w:rPr>
          <w:noProof/>
        </w:rPr>
        <w:t>[12]</w:t>
      </w:r>
      <w:r w:rsidR="003C74D7">
        <w:fldChar w:fldCharType="end"/>
      </w:r>
      <w:r w:rsidR="003C74D7">
        <w:t>.</w:t>
      </w:r>
    </w:p>
    <w:p w14:paraId="70396947" w14:textId="77777777" w:rsidR="00611998" w:rsidRDefault="00611998" w:rsidP="008B1DB8">
      <w:pPr>
        <w:pStyle w:val="JudulBagian"/>
      </w:pPr>
      <w:r>
        <w:lastRenderedPageBreak/>
        <w:t>Metode Penelitian</w:t>
      </w:r>
    </w:p>
    <w:p w14:paraId="4238E3B9" w14:textId="79ED0E4C" w:rsidR="00710309" w:rsidRDefault="00FB42FF" w:rsidP="00710309">
      <w:pPr>
        <w:spacing w:after="0"/>
      </w:pPr>
      <w:r w:rsidRPr="00FB42FF">
        <w:t xml:space="preserve">Metode penelitian ini bertujuan untuk menghasilkan model prediksi harga saham PT Bank CIMB Niaga dengan menggunakan PySpark dan algoritma Decision Tree serta Random Forest. Metode yang </w:t>
      </w:r>
      <w:r w:rsidR="00927A63" w:rsidRPr="00927A63">
        <w:t xml:space="preserve">digunakan </w:t>
      </w:r>
      <w:r w:rsidR="00927A63">
        <w:t xml:space="preserve">pada </w:t>
      </w:r>
      <w:r w:rsidR="00927A63" w:rsidRPr="00927A63">
        <w:t>teknik pengumpulan data melalui data sekunder. Metode pengumpulan data melibatkan dokumentasi menggunakan sumber data dari Finance Yahoo untuk memperoleh data yang diperlukan</w:t>
      </w:r>
      <w:r w:rsidR="00927A63">
        <w:fldChar w:fldCharType="begin" w:fldLock="1"/>
      </w:r>
      <w:r w:rsidR="006C4B86">
        <w:instrText>ADDIN CSL_CITATION {"citationItems":[{"id":"ITEM-1","itemData":{"abstract":"… saham berubah adalah adanya persepsi yang berbeda dari masing-masing investor sesuai dengan informasi yang dimiliki Persepsi … sebesar 0,049 terhadap Harga Saham Syariah. …","author":[{"dropping-particle":"","family":"Abdi","given":"Muchammad Khoiful","non-dropping-particle":"","parse-names":false,"suffix":""},{"dropping-particle":"","family":"Farida","given":"Chusnul Nur","non-dropping-particle":"","parse-names":false,"suffix":""},{"dropping-particle":"","family":"Ramadhanik","given":"Diah Ayu","non-dropping-particle":"","parse-names":false,"suffix":""},{"dropping-particle":"","family":"Anifa","given":"Leny","non-dropping-particle":"","parse-names":false,"suffix":""},{"dropping-particle":"","family":"Devit","given":"Andika","non-dropping-particle":"","parse-names":false,"suffix":""},{"dropping-particle":"","family":"Putra","given":"Cahyono","non-dropping-particle":"","parse-names":false,"suffix":""}],"container-title":"Snhrp","id":"ITEM-1","issue":"April","issued":{"date-parts":[["2022"]]},"page":"68-76","title":"Analisis Pengambilan Keputusan Saham Dengan Metode Decision Analysis Pada Investasi Saham PT . Indofood Sukses Makmur Tbk .","type":"article-journal"},"uris":["http://www.mendeley.com/documents/?uuid=6ef2fed0-1744-4bff-bcda-268f4456d329"]}],"mendeley":{"formattedCitation":"[13]","plainTextFormattedCitation":"[13]","previouslyFormattedCitation":"[12]"},"properties":{"noteIndex":0},"schema":"https://github.com/citation-style-language/schema/raw/master/csl-citation.json"}</w:instrText>
      </w:r>
      <w:r w:rsidR="00927A63">
        <w:fldChar w:fldCharType="separate"/>
      </w:r>
      <w:r w:rsidR="006C4B86" w:rsidRPr="006C4B86">
        <w:rPr>
          <w:noProof/>
        </w:rPr>
        <w:t>[13]</w:t>
      </w:r>
      <w:r w:rsidR="00927A63">
        <w:fldChar w:fldCharType="end"/>
      </w:r>
      <w:r w:rsidR="00927A63" w:rsidRPr="00927A63">
        <w:t>.</w:t>
      </w:r>
      <w:r w:rsidR="00927A63">
        <w:t xml:space="preserve"> </w:t>
      </w:r>
    </w:p>
    <w:p w14:paraId="1B2CD752" w14:textId="4559C778" w:rsidR="00710309" w:rsidRPr="00710309" w:rsidRDefault="00710309" w:rsidP="00710309">
      <w:pPr>
        <w:spacing w:before="240" w:after="0"/>
        <w:ind w:firstLine="284"/>
        <w:rPr>
          <w:b/>
          <w:bCs/>
        </w:rPr>
      </w:pPr>
      <w:r w:rsidRPr="00710309">
        <w:rPr>
          <w:b/>
          <w:bCs/>
        </w:rPr>
        <w:t>Desain Penelitian</w:t>
      </w:r>
    </w:p>
    <w:p w14:paraId="6D959EEC" w14:textId="5ED73AEF" w:rsidR="00FB42FF" w:rsidRDefault="00710309" w:rsidP="00710309">
      <w:pPr>
        <w:spacing w:after="0"/>
      </w:pPr>
      <w:r>
        <w:t>Penelitian ini menggunakan pendekatan eksperimental dengan analisis data historis harga saham PT Bank CIMB Niaga. Desain penelitian akan melibatkan pemrosesan dan analisis data menggunakan teknologi PySpark untuk membangun model prediksi.</w:t>
      </w:r>
      <w:r>
        <w:t xml:space="preserve"> </w:t>
      </w:r>
      <w:r w:rsidR="00927A63" w:rsidRPr="00927A63">
        <w:t>Langkah-langkah dalam penelitian ini tergambar pada ilustrasi yang disajikan dalam gambar 1.</w:t>
      </w:r>
    </w:p>
    <w:p w14:paraId="5607E4BB" w14:textId="01FCB925" w:rsidR="00AB4118" w:rsidRDefault="00710309" w:rsidP="008B1DB8">
      <w:r>
        <w:rPr>
          <w:noProof/>
        </w:rPr>
        <mc:AlternateContent>
          <mc:Choice Requires="wpg">
            <w:drawing>
              <wp:anchor distT="0" distB="0" distL="114300" distR="114300" simplePos="0" relativeHeight="251689984" behindDoc="0" locked="0" layoutInCell="1" allowOverlap="1" wp14:anchorId="1734BE6E" wp14:editId="28CA1291">
                <wp:simplePos x="0" y="0"/>
                <wp:positionH relativeFrom="column">
                  <wp:posOffset>212090</wp:posOffset>
                </wp:positionH>
                <wp:positionV relativeFrom="paragraph">
                  <wp:posOffset>71755</wp:posOffset>
                </wp:positionV>
                <wp:extent cx="5455920" cy="2240280"/>
                <wp:effectExtent l="0" t="0" r="11430" b="26670"/>
                <wp:wrapNone/>
                <wp:docPr id="23" name="Group 23"/>
                <wp:cNvGraphicFramePr/>
                <a:graphic xmlns:a="http://schemas.openxmlformats.org/drawingml/2006/main">
                  <a:graphicData uri="http://schemas.microsoft.com/office/word/2010/wordprocessingGroup">
                    <wpg:wgp>
                      <wpg:cNvGrpSpPr/>
                      <wpg:grpSpPr>
                        <a:xfrm>
                          <a:off x="0" y="0"/>
                          <a:ext cx="5455920" cy="2240280"/>
                          <a:chOff x="0" y="0"/>
                          <a:chExt cx="5494020" cy="2364740"/>
                        </a:xfrm>
                      </wpg:grpSpPr>
                      <wpg:grpSp>
                        <wpg:cNvPr id="21" name="Group 21"/>
                        <wpg:cNvGrpSpPr/>
                        <wpg:grpSpPr>
                          <a:xfrm>
                            <a:off x="0" y="0"/>
                            <a:ext cx="5494020" cy="2364740"/>
                            <a:chOff x="0" y="0"/>
                            <a:chExt cx="5494020" cy="2364840"/>
                          </a:xfrm>
                        </wpg:grpSpPr>
                        <wps:wsp>
                          <wps:cNvPr id="3" name="Text Box 3"/>
                          <wps:cNvSpPr txBox="1"/>
                          <wps:spPr>
                            <a:xfrm>
                              <a:off x="0" y="22860"/>
                              <a:ext cx="1051560" cy="518160"/>
                            </a:xfrm>
                            <a:prstGeom prst="rect">
                              <a:avLst/>
                            </a:prstGeom>
                            <a:solidFill>
                              <a:schemeClr val="lt1"/>
                            </a:solidFill>
                            <a:ln w="6350">
                              <a:solidFill>
                                <a:schemeClr val="tx1"/>
                              </a:solidFill>
                            </a:ln>
                          </wps:spPr>
                          <wps:txbx>
                            <w:txbxContent>
                              <w:p w14:paraId="4AB72C63" w14:textId="1FE43085" w:rsidR="00AB4118" w:rsidRPr="003C169C" w:rsidRDefault="00AB4118" w:rsidP="00AB4118">
                                <w:pPr>
                                  <w:spacing w:after="0"/>
                                  <w:jc w:val="center"/>
                                  <w:rPr>
                                    <w:rFonts w:ascii="Times New Roman" w:hAnsi="Times New Roman" w:cs="Times New Roman"/>
                                    <w:sz w:val="20"/>
                                    <w:szCs w:val="20"/>
                                    <w:lang w:val="en-US"/>
                                  </w:rPr>
                                </w:pPr>
                                <w:r w:rsidRPr="003C169C">
                                  <w:rPr>
                                    <w:rFonts w:ascii="Times New Roman" w:hAnsi="Times New Roman" w:cs="Times New Roman"/>
                                    <w:sz w:val="20"/>
                                    <w:szCs w:val="20"/>
                                    <w:lang w:val="en-US"/>
                                  </w:rPr>
                                  <w:t>Collect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059180" y="281940"/>
                              <a:ext cx="4038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 name="Text Box 5"/>
                          <wps:cNvSpPr txBox="1"/>
                          <wps:spPr>
                            <a:xfrm>
                              <a:off x="1455420" y="22860"/>
                              <a:ext cx="975360" cy="518160"/>
                            </a:xfrm>
                            <a:prstGeom prst="rect">
                              <a:avLst/>
                            </a:prstGeom>
                            <a:solidFill>
                              <a:schemeClr val="lt1"/>
                            </a:solidFill>
                            <a:ln w="6350">
                              <a:solidFill>
                                <a:schemeClr val="tx1"/>
                              </a:solidFill>
                            </a:ln>
                          </wps:spPr>
                          <wps:txbx>
                            <w:txbxContent>
                              <w:p w14:paraId="10FFF1FE" w14:textId="79F2E258" w:rsidR="00AB4118" w:rsidRPr="003C169C" w:rsidRDefault="00AB4118" w:rsidP="00AB4118">
                                <w:pPr>
                                  <w:spacing w:after="0"/>
                                  <w:jc w:val="center"/>
                                  <w:rPr>
                                    <w:rFonts w:ascii="Times New Roman" w:hAnsi="Times New Roman" w:cs="Times New Roman"/>
                                    <w:sz w:val="20"/>
                                    <w:szCs w:val="20"/>
                                    <w:lang w:val="en-US"/>
                                  </w:rPr>
                                </w:pPr>
                                <w:r w:rsidRPr="003C169C">
                                  <w:rPr>
                                    <w:rFonts w:ascii="Times New Roman" w:hAnsi="Times New Roman" w:cs="Times New Roman"/>
                                    <w:sz w:val="20"/>
                                    <w:szCs w:val="20"/>
                                    <w:lang w:val="en-US"/>
                                  </w:rPr>
                                  <w:t>Preprocessing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438400" y="274320"/>
                              <a:ext cx="4038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2834640" y="22860"/>
                              <a:ext cx="1463040" cy="518160"/>
                            </a:xfrm>
                            <a:prstGeom prst="rect">
                              <a:avLst/>
                            </a:prstGeom>
                            <a:solidFill>
                              <a:schemeClr val="lt1"/>
                            </a:solidFill>
                            <a:ln w="6350">
                              <a:solidFill>
                                <a:schemeClr val="tx1"/>
                              </a:solidFill>
                            </a:ln>
                          </wps:spPr>
                          <wps:txbx>
                            <w:txbxContent>
                              <w:p w14:paraId="543E8765" w14:textId="454216E8" w:rsidR="00AB4118" w:rsidRPr="003C169C" w:rsidRDefault="004168C2" w:rsidP="00AB4118">
                                <w:pPr>
                                  <w:spacing w:after="0"/>
                                  <w:jc w:val="center"/>
                                  <w:rPr>
                                    <w:rFonts w:ascii="Times New Roman" w:hAnsi="Times New Roman" w:cs="Times New Roman"/>
                                    <w:sz w:val="20"/>
                                    <w:szCs w:val="20"/>
                                    <w:lang w:val="en-US"/>
                                  </w:rPr>
                                </w:pPr>
                                <w:r w:rsidRPr="003C169C">
                                  <w:rPr>
                                    <w:rFonts w:ascii="Times New Roman" w:hAnsi="Times New Roman" w:cs="Times New Roman"/>
                                    <w:sz w:val="20"/>
                                    <w:szCs w:val="20"/>
                                    <w:lang w:val="en-US"/>
                                  </w:rPr>
                                  <w:t>Pemodelan menggunakan Pyspark</w:t>
                                </w:r>
                              </w:p>
                              <w:p w14:paraId="13759C93" w14:textId="77777777" w:rsidR="004168C2" w:rsidRPr="003C169C" w:rsidRDefault="004168C2" w:rsidP="00AB4118">
                                <w:pPr>
                                  <w:spacing w:after="0"/>
                                  <w:jc w:val="center"/>
                                  <w:rPr>
                                    <w:rFonts w:ascii="Times New Roman" w:hAnsi="Times New Roman" w:cs="Times New Roman"/>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4297680" y="274320"/>
                              <a:ext cx="4038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 name="Text Box 9"/>
                          <wps:cNvSpPr txBox="1"/>
                          <wps:spPr>
                            <a:xfrm>
                              <a:off x="4693920" y="0"/>
                              <a:ext cx="701040" cy="518160"/>
                            </a:xfrm>
                            <a:prstGeom prst="rect">
                              <a:avLst/>
                            </a:prstGeom>
                            <a:solidFill>
                              <a:schemeClr val="lt1"/>
                            </a:solidFill>
                            <a:ln w="6350">
                              <a:solidFill>
                                <a:schemeClr val="tx1"/>
                              </a:solidFill>
                            </a:ln>
                          </wps:spPr>
                          <wps:txbx>
                            <w:txbxContent>
                              <w:p w14:paraId="03AEA170" w14:textId="036CD960" w:rsidR="004168C2" w:rsidRPr="003C169C" w:rsidRDefault="004168C2" w:rsidP="004168C2">
                                <w:pPr>
                                  <w:spacing w:after="0"/>
                                  <w:jc w:val="center"/>
                                  <w:rPr>
                                    <w:rFonts w:ascii="Times New Roman" w:hAnsi="Times New Roman" w:cs="Times New Roman"/>
                                    <w:sz w:val="20"/>
                                    <w:szCs w:val="20"/>
                                    <w:lang w:val="en-US"/>
                                  </w:rPr>
                                </w:pPr>
                                <w:r w:rsidRPr="003C169C">
                                  <w:rPr>
                                    <w:rFonts w:ascii="Times New Roman" w:hAnsi="Times New Roman" w:cs="Times New Roman"/>
                                    <w:sz w:val="20"/>
                                    <w:szCs w:val="20"/>
                                    <w:lang w:val="en-US"/>
                                  </w:rPr>
                                  <w:t>Melatih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3566160" y="541020"/>
                              <a:ext cx="0" cy="288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Text Box 11"/>
                          <wps:cNvSpPr txBox="1"/>
                          <wps:spPr>
                            <a:xfrm>
                              <a:off x="3040380" y="830580"/>
                              <a:ext cx="1051560" cy="518160"/>
                            </a:xfrm>
                            <a:prstGeom prst="rect">
                              <a:avLst/>
                            </a:prstGeom>
                            <a:solidFill>
                              <a:schemeClr val="lt1"/>
                            </a:solidFill>
                            <a:ln w="6350">
                              <a:solidFill>
                                <a:schemeClr val="tx1"/>
                              </a:solidFill>
                            </a:ln>
                          </wps:spPr>
                          <wps:txbx>
                            <w:txbxContent>
                              <w:p w14:paraId="386F2FFC" w14:textId="3725BE47" w:rsidR="004168C2" w:rsidRPr="003C169C" w:rsidRDefault="004168C2" w:rsidP="004168C2">
                                <w:pPr>
                                  <w:spacing w:after="0"/>
                                  <w:jc w:val="center"/>
                                  <w:rPr>
                                    <w:rFonts w:ascii="Times New Roman" w:hAnsi="Times New Roman" w:cs="Times New Roman"/>
                                    <w:sz w:val="20"/>
                                    <w:szCs w:val="20"/>
                                    <w:lang w:val="en-US"/>
                                  </w:rPr>
                                </w:pPr>
                                <w:r w:rsidRPr="003C169C">
                                  <w:rPr>
                                    <w:rFonts w:ascii="Times New Roman" w:hAnsi="Times New Roman" w:cs="Times New Roman"/>
                                    <w:sz w:val="20"/>
                                    <w:szCs w:val="20"/>
                                    <w:lang w:val="en-US"/>
                                  </w:rPr>
                                  <w:t>Algoritma Decision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3040380" y="1623060"/>
                              <a:ext cx="1059180" cy="518160"/>
                            </a:xfrm>
                            <a:prstGeom prst="rect">
                              <a:avLst/>
                            </a:prstGeom>
                            <a:solidFill>
                              <a:schemeClr val="lt1"/>
                            </a:solidFill>
                            <a:ln w="6350">
                              <a:solidFill>
                                <a:schemeClr val="tx1"/>
                              </a:solidFill>
                            </a:ln>
                          </wps:spPr>
                          <wps:txbx>
                            <w:txbxContent>
                              <w:p w14:paraId="15115873" w14:textId="2B54E0CF" w:rsidR="004168C2" w:rsidRPr="003C169C" w:rsidRDefault="004168C2" w:rsidP="004168C2">
                                <w:pPr>
                                  <w:spacing w:after="0"/>
                                  <w:jc w:val="center"/>
                                  <w:rPr>
                                    <w:rFonts w:ascii="Times New Roman" w:hAnsi="Times New Roman" w:cs="Times New Roman"/>
                                    <w:sz w:val="20"/>
                                    <w:szCs w:val="20"/>
                                    <w:lang w:val="en-US"/>
                                  </w:rPr>
                                </w:pPr>
                                <w:r w:rsidRPr="003C169C">
                                  <w:rPr>
                                    <w:rFonts w:ascii="Times New Roman" w:hAnsi="Times New Roman" w:cs="Times New Roman"/>
                                    <w:sz w:val="20"/>
                                    <w:szCs w:val="20"/>
                                    <w:lang w:val="en-US"/>
                                  </w:rPr>
                                  <w:t>Algoritma 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3566160" y="1348740"/>
                              <a:ext cx="0" cy="288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20" name="Group 20"/>
                          <wpg:cNvGrpSpPr/>
                          <wpg:grpSpPr>
                            <a:xfrm>
                              <a:off x="3566160" y="1463040"/>
                              <a:ext cx="1476000" cy="901800"/>
                              <a:chOff x="0" y="0"/>
                              <a:chExt cx="1476000" cy="901800"/>
                            </a:xfrm>
                          </wpg:grpSpPr>
                          <wps:wsp>
                            <wps:cNvPr id="15" name="Straight Connector 15"/>
                            <wps:cNvCnPr/>
                            <wps:spPr>
                              <a:xfrm>
                                <a:off x="7620" y="685800"/>
                                <a:ext cx="0" cy="216000"/>
                              </a:xfrm>
                              <a:prstGeom prst="line">
                                <a:avLst/>
                              </a:prstGeom>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flipV="1">
                                <a:off x="1470660" y="0"/>
                                <a:ext cx="0" cy="8997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 name="Straight Connector 17"/>
                            <wps:cNvCnPr/>
                            <wps:spPr>
                              <a:xfrm flipV="1">
                                <a:off x="0" y="899160"/>
                                <a:ext cx="1476000"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8" name="Text Box 18"/>
                          <wps:cNvSpPr txBox="1"/>
                          <wps:spPr>
                            <a:xfrm>
                              <a:off x="4617720" y="800100"/>
                              <a:ext cx="876300" cy="662940"/>
                            </a:xfrm>
                            <a:prstGeom prst="rect">
                              <a:avLst/>
                            </a:prstGeom>
                            <a:solidFill>
                              <a:schemeClr val="lt1"/>
                            </a:solidFill>
                            <a:ln w="6350">
                              <a:solidFill>
                                <a:schemeClr val="tx1"/>
                              </a:solidFill>
                            </a:ln>
                          </wps:spPr>
                          <wps:txbx>
                            <w:txbxContent>
                              <w:p w14:paraId="6AC34AF0" w14:textId="66A15205" w:rsidR="004168C2" w:rsidRPr="003C169C" w:rsidRDefault="004168C2" w:rsidP="004168C2">
                                <w:pPr>
                                  <w:spacing w:after="0"/>
                                  <w:jc w:val="center"/>
                                  <w:rPr>
                                    <w:rFonts w:ascii="Times New Roman" w:hAnsi="Times New Roman" w:cs="Times New Roman"/>
                                    <w:sz w:val="20"/>
                                    <w:szCs w:val="20"/>
                                    <w:lang w:val="en-US"/>
                                  </w:rPr>
                                </w:pPr>
                                <w:r w:rsidRPr="003C169C">
                                  <w:rPr>
                                    <w:rFonts w:ascii="Times New Roman" w:hAnsi="Times New Roman" w:cs="Times New Roman"/>
                                    <w:sz w:val="20"/>
                                    <w:szCs w:val="20"/>
                                    <w:lang w:val="en-US"/>
                                  </w:rPr>
                                  <w:t>Evaluasi Model (RMSE)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5052060" y="518160"/>
                              <a:ext cx="0" cy="288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 name="Text Box 1"/>
                        <wps:cNvSpPr txBox="1"/>
                        <wps:spPr>
                          <a:xfrm>
                            <a:off x="1463040" y="822960"/>
                            <a:ext cx="975360" cy="518138"/>
                          </a:xfrm>
                          <a:prstGeom prst="rect">
                            <a:avLst/>
                          </a:prstGeom>
                          <a:solidFill>
                            <a:schemeClr val="lt1"/>
                          </a:solidFill>
                          <a:ln w="6350">
                            <a:solidFill>
                              <a:schemeClr val="tx1"/>
                            </a:solidFill>
                          </a:ln>
                        </wps:spPr>
                        <wps:txbx>
                          <w:txbxContent>
                            <w:p w14:paraId="07E31077" w14:textId="5ED20D10" w:rsidR="00A7450A" w:rsidRPr="003C169C" w:rsidRDefault="00A7450A" w:rsidP="00A7450A">
                              <w:pPr>
                                <w:spacing w:after="0"/>
                                <w:jc w:val="center"/>
                                <w:rPr>
                                  <w:rFonts w:ascii="Times New Roman" w:hAnsi="Times New Roman" w:cs="Times New Roman"/>
                                  <w:sz w:val="20"/>
                                  <w:szCs w:val="20"/>
                                  <w:lang w:val="id-ID"/>
                                </w:rPr>
                              </w:pPr>
                              <w:r w:rsidRPr="003C169C">
                                <w:rPr>
                                  <w:rFonts w:ascii="Times New Roman" w:hAnsi="Times New Roman" w:cs="Times New Roman"/>
                                  <w:sz w:val="20"/>
                                  <w:szCs w:val="20"/>
                                  <w:lang w:val="id-ID"/>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950720" y="541020"/>
                            <a:ext cx="0" cy="2879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34BE6E" id="Group 23" o:spid="_x0000_s1026" style="position:absolute;left:0;text-align:left;margin-left:16.7pt;margin-top:5.65pt;width:429.6pt;height:176.4pt;z-index:251689984;mso-width-relative:margin;mso-height-relative:margin" coordsize="54940,23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">
                <v:group id="Group 21" o:spid="_x0000_s1027" style="position:absolute;width:54940;height:23647" coordsize="54940,2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202" coordsize="21600,21600" o:spt="202" path="m,l,21600r21600,l21600,xe">
                    <v:stroke joinstyle="miter"/>
                    <v:path gradientshapeok="t" o:connecttype="rect"/>
                  </v:shapetype>
                  <v:shape id="Text Box 3" o:spid="_x0000_s1028" type="#_x0000_t202" style="position:absolute;top:228;width:10515;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" fillcolor="white [3201]" strokecolor="black [3213]" strokeweight=".5pt">
                    <v:textbox>
                      <w:txbxContent>
                        <w:p w14:paraId="4AB72C63" w14:textId="1FE43085" w:rsidR="00AB4118" w:rsidRPr="003C169C" w:rsidRDefault="00AB4118" w:rsidP="00AB4118">
                          <w:pPr>
                            <w:spacing w:after="0"/>
                            <w:jc w:val="center"/>
                            <w:rPr>
                              <w:rFonts w:ascii="Times New Roman" w:hAnsi="Times New Roman" w:cs="Times New Roman"/>
                              <w:sz w:val="20"/>
                              <w:szCs w:val="20"/>
                              <w:lang w:val="en-US"/>
                            </w:rPr>
                          </w:pPr>
                          <w:r w:rsidRPr="003C169C">
                            <w:rPr>
                              <w:rFonts w:ascii="Times New Roman" w:hAnsi="Times New Roman" w:cs="Times New Roman"/>
                              <w:sz w:val="20"/>
                              <w:szCs w:val="20"/>
                              <w:lang w:val="en-US"/>
                            </w:rPr>
                            <w:t>Collect Dataset</w:t>
                          </w:r>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left:10591;top:2819;width:40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" strokecolor="black [3200]" strokeweight="1pt">
                    <v:stroke endarrow="block" joinstyle="miter"/>
                  </v:shape>
                  <v:shape id="Text Box 5" o:spid="_x0000_s1030" type="#_x0000_t202" style="position:absolute;left:14554;top:228;width:9753;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" fillcolor="white [3201]" strokecolor="black [3213]" strokeweight=".5pt">
                    <v:textbox>
                      <w:txbxContent>
                        <w:p w14:paraId="10FFF1FE" w14:textId="79F2E258" w:rsidR="00AB4118" w:rsidRPr="003C169C" w:rsidRDefault="00AB4118" w:rsidP="00AB4118">
                          <w:pPr>
                            <w:spacing w:after="0"/>
                            <w:jc w:val="center"/>
                            <w:rPr>
                              <w:rFonts w:ascii="Times New Roman" w:hAnsi="Times New Roman" w:cs="Times New Roman"/>
                              <w:sz w:val="20"/>
                              <w:szCs w:val="20"/>
                              <w:lang w:val="en-US"/>
                            </w:rPr>
                          </w:pPr>
                          <w:r w:rsidRPr="003C169C">
                            <w:rPr>
                              <w:rFonts w:ascii="Times New Roman" w:hAnsi="Times New Roman" w:cs="Times New Roman"/>
                              <w:sz w:val="20"/>
                              <w:szCs w:val="20"/>
                              <w:lang w:val="en-US"/>
                            </w:rPr>
                            <w:t>Preprocessing Data</w:t>
                          </w:r>
                        </w:p>
                      </w:txbxContent>
                    </v:textbox>
                  </v:shape>
                  <v:shape id="Straight Arrow Connector 6" o:spid="_x0000_s1031" type="#_x0000_t32" style="position:absolute;left:24384;top:2743;width:40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" strokecolor="black [3200]" strokeweight="1pt">
                    <v:stroke endarrow="block" joinstyle="miter"/>
                  </v:shape>
                  <v:shape id="Text Box 7" o:spid="_x0000_s1032" type="#_x0000_t202" style="position:absolute;left:28346;top:228;width:14630;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" fillcolor="white [3201]" strokecolor="black [3213]" strokeweight=".5pt">
                    <v:textbox>
                      <w:txbxContent>
                        <w:p w14:paraId="543E8765" w14:textId="454216E8" w:rsidR="00AB4118" w:rsidRPr="003C169C" w:rsidRDefault="004168C2" w:rsidP="00AB4118">
                          <w:pPr>
                            <w:spacing w:after="0"/>
                            <w:jc w:val="center"/>
                            <w:rPr>
                              <w:rFonts w:ascii="Times New Roman" w:hAnsi="Times New Roman" w:cs="Times New Roman"/>
                              <w:sz w:val="20"/>
                              <w:szCs w:val="20"/>
                              <w:lang w:val="en-US"/>
                            </w:rPr>
                          </w:pPr>
                          <w:r w:rsidRPr="003C169C">
                            <w:rPr>
                              <w:rFonts w:ascii="Times New Roman" w:hAnsi="Times New Roman" w:cs="Times New Roman"/>
                              <w:sz w:val="20"/>
                              <w:szCs w:val="20"/>
                              <w:lang w:val="en-US"/>
                            </w:rPr>
                            <w:t>Pemodelan menggunakan Pyspark</w:t>
                          </w:r>
                        </w:p>
                        <w:p w14:paraId="13759C93" w14:textId="77777777" w:rsidR="004168C2" w:rsidRPr="003C169C" w:rsidRDefault="004168C2" w:rsidP="00AB4118">
                          <w:pPr>
                            <w:spacing w:after="0"/>
                            <w:jc w:val="center"/>
                            <w:rPr>
                              <w:rFonts w:ascii="Times New Roman" w:hAnsi="Times New Roman" w:cs="Times New Roman"/>
                              <w:sz w:val="20"/>
                              <w:szCs w:val="20"/>
                              <w:lang w:val="en-US"/>
                            </w:rPr>
                          </w:pPr>
                        </w:p>
                      </w:txbxContent>
                    </v:textbox>
                  </v:shape>
                  <v:shape id="Straight Arrow Connector 8" o:spid="_x0000_s1033" type="#_x0000_t32" style="position:absolute;left:42976;top:2743;width:40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" strokecolor="black [3200]" strokeweight="1pt">
                    <v:stroke endarrow="block" joinstyle="miter"/>
                  </v:shape>
                  <v:shape id="Text Box 9" o:spid="_x0000_s1034" type="#_x0000_t202" style="position:absolute;left:46939;width:7010;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" fillcolor="white [3201]" strokecolor="black [3213]" strokeweight=".5pt">
                    <v:textbox>
                      <w:txbxContent>
                        <w:p w14:paraId="03AEA170" w14:textId="036CD960" w:rsidR="004168C2" w:rsidRPr="003C169C" w:rsidRDefault="004168C2" w:rsidP="004168C2">
                          <w:pPr>
                            <w:spacing w:after="0"/>
                            <w:jc w:val="center"/>
                            <w:rPr>
                              <w:rFonts w:ascii="Times New Roman" w:hAnsi="Times New Roman" w:cs="Times New Roman"/>
                              <w:sz w:val="20"/>
                              <w:szCs w:val="20"/>
                              <w:lang w:val="en-US"/>
                            </w:rPr>
                          </w:pPr>
                          <w:r w:rsidRPr="003C169C">
                            <w:rPr>
                              <w:rFonts w:ascii="Times New Roman" w:hAnsi="Times New Roman" w:cs="Times New Roman"/>
                              <w:sz w:val="20"/>
                              <w:szCs w:val="20"/>
                              <w:lang w:val="en-US"/>
                            </w:rPr>
                            <w:t>Melatih Model</w:t>
                          </w:r>
                        </w:p>
                      </w:txbxContent>
                    </v:textbox>
                  </v:shape>
                  <v:shape id="Straight Arrow Connector 10" o:spid="_x0000_s1035" type="#_x0000_t32" style="position:absolute;left:35661;top:5410;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 id="Text Box 11" o:spid="_x0000_s1036" type="#_x0000_t202" style="position:absolute;left:30403;top:8305;width:10516;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" fillcolor="white [3201]" strokecolor="black [3213]" strokeweight=".5pt">
                    <v:textbox>
                      <w:txbxContent>
                        <w:p w14:paraId="386F2FFC" w14:textId="3725BE47" w:rsidR="004168C2" w:rsidRPr="003C169C" w:rsidRDefault="004168C2" w:rsidP="004168C2">
                          <w:pPr>
                            <w:spacing w:after="0"/>
                            <w:jc w:val="center"/>
                            <w:rPr>
                              <w:rFonts w:ascii="Times New Roman" w:hAnsi="Times New Roman" w:cs="Times New Roman"/>
                              <w:sz w:val="20"/>
                              <w:szCs w:val="20"/>
                              <w:lang w:val="en-US"/>
                            </w:rPr>
                          </w:pPr>
                          <w:r w:rsidRPr="003C169C">
                            <w:rPr>
                              <w:rFonts w:ascii="Times New Roman" w:hAnsi="Times New Roman" w:cs="Times New Roman"/>
                              <w:sz w:val="20"/>
                              <w:szCs w:val="20"/>
                              <w:lang w:val="en-US"/>
                            </w:rPr>
                            <w:t>Algoritma Decision Tree</w:t>
                          </w:r>
                        </w:p>
                      </w:txbxContent>
                    </v:textbox>
                  </v:shape>
                  <v:shape id="Text Box 12" o:spid="_x0000_s1037" type="#_x0000_t202" style="position:absolute;left:30403;top:16230;width:10592;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" fillcolor="white [3201]" strokecolor="black [3213]" strokeweight=".5pt">
                    <v:textbox>
                      <w:txbxContent>
                        <w:p w14:paraId="15115873" w14:textId="2B54E0CF" w:rsidR="004168C2" w:rsidRPr="003C169C" w:rsidRDefault="004168C2" w:rsidP="004168C2">
                          <w:pPr>
                            <w:spacing w:after="0"/>
                            <w:jc w:val="center"/>
                            <w:rPr>
                              <w:rFonts w:ascii="Times New Roman" w:hAnsi="Times New Roman" w:cs="Times New Roman"/>
                              <w:sz w:val="20"/>
                              <w:szCs w:val="20"/>
                              <w:lang w:val="en-US"/>
                            </w:rPr>
                          </w:pPr>
                          <w:r w:rsidRPr="003C169C">
                            <w:rPr>
                              <w:rFonts w:ascii="Times New Roman" w:hAnsi="Times New Roman" w:cs="Times New Roman"/>
                              <w:sz w:val="20"/>
                              <w:szCs w:val="20"/>
                              <w:lang w:val="en-US"/>
                            </w:rPr>
                            <w:t>Algoritma Random Forest</w:t>
                          </w:r>
                        </w:p>
                      </w:txbxContent>
                    </v:textbox>
                  </v:shape>
                  <v:shape id="Straight Arrow Connector 13" o:spid="_x0000_s1038" type="#_x0000_t32" style="position:absolute;left:35661;top:13487;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" strokecolor="black [3200]" strokeweight="1pt">
                    <v:stroke endarrow="block" joinstyle="miter"/>
                  </v:shape>
                  <v:group id="Group 20" o:spid="_x0000_s1039" style="position:absolute;left:35661;top:14630;width:14760;height:9018" coordsize="14760,9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Straight Connector 15" o:spid="_x0000_s1040" style="position:absolute;visibility:visible;mso-wrap-style:square" from="76,6858" to="76,9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dAUwAAAANsAAAAPAAAAZHJzL2Rvd25yZXYueG1sRE9Ni8Iw&#10;EL0v+B/CCN7W1AXL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uVnQFMAAAADbAAAADwAAAAAA&#10;AAAAAAAAAAAHAgAAZHJzL2Rvd25yZXYueG1sUEsFBgAAAAADAAMAtwAAAPQCAAAAAA==&#10;" strokecolor="black [3200]" strokeweight="1pt">
                      <v:stroke joinstyle="miter"/>
                    </v:line>
                    <v:shape id="Straight Arrow Connector 16" o:spid="_x0000_s1041" type="#_x0000_t32" style="position:absolute;left:14706;width:0;height:89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" strokecolor="black [3200]" strokeweight="1pt">
                      <v:stroke endarrow="block" joinstyle="miter"/>
                    </v:shape>
                    <v:line id="Straight Connector 17" o:spid="_x0000_s1042" style="position:absolute;flip:y;visibility:visible;mso-wrap-style:square" from="0,8991" to="14760,8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" strokecolor="black [3200]" strokeweight="1pt">
                      <v:stroke joinstyle="miter"/>
                    </v:line>
                  </v:group>
                  <v:shape id="Text Box 18" o:spid="_x0000_s1043" type="#_x0000_t202" style="position:absolute;left:46177;top:8001;width:8763;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" fillcolor="white [3201]" strokecolor="black [3213]" strokeweight=".5pt">
                    <v:textbox>
                      <w:txbxContent>
                        <w:p w14:paraId="6AC34AF0" w14:textId="66A15205" w:rsidR="004168C2" w:rsidRPr="003C169C" w:rsidRDefault="004168C2" w:rsidP="004168C2">
                          <w:pPr>
                            <w:spacing w:after="0"/>
                            <w:jc w:val="center"/>
                            <w:rPr>
                              <w:rFonts w:ascii="Times New Roman" w:hAnsi="Times New Roman" w:cs="Times New Roman"/>
                              <w:sz w:val="20"/>
                              <w:szCs w:val="20"/>
                              <w:lang w:val="en-US"/>
                            </w:rPr>
                          </w:pPr>
                          <w:r w:rsidRPr="003C169C">
                            <w:rPr>
                              <w:rFonts w:ascii="Times New Roman" w:hAnsi="Times New Roman" w:cs="Times New Roman"/>
                              <w:sz w:val="20"/>
                              <w:szCs w:val="20"/>
                              <w:lang w:val="en-US"/>
                            </w:rPr>
                            <w:t>Evaluasi Model (RMSE)</w:t>
                          </w:r>
                        </w:p>
                      </w:txbxContent>
                    </v:textbox>
                  </v:shape>
                  <v:shape id="Straight Arrow Connector 19" o:spid="_x0000_s1044" type="#_x0000_t32" style="position:absolute;left:50520;top:5181;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" strokecolor="black [3200]" strokeweight="1pt">
                    <v:stroke endarrow="block" joinstyle="miter"/>
                  </v:shape>
                </v:group>
                <v:shape id="Text Box 1" o:spid="_x0000_s1045" type="#_x0000_t202" style="position:absolute;left:14630;top:8229;width:9754;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" fillcolor="white [3201]" strokecolor="black [3213]" strokeweight=".5pt">
                  <v:textbox>
                    <w:txbxContent>
                      <w:p w14:paraId="07E31077" w14:textId="5ED20D10" w:rsidR="00A7450A" w:rsidRPr="003C169C" w:rsidRDefault="00A7450A" w:rsidP="00A7450A">
                        <w:pPr>
                          <w:spacing w:after="0"/>
                          <w:jc w:val="center"/>
                          <w:rPr>
                            <w:rFonts w:ascii="Times New Roman" w:hAnsi="Times New Roman" w:cs="Times New Roman"/>
                            <w:sz w:val="20"/>
                            <w:szCs w:val="20"/>
                            <w:lang w:val="id-ID"/>
                          </w:rPr>
                        </w:pPr>
                        <w:r w:rsidRPr="003C169C">
                          <w:rPr>
                            <w:rFonts w:ascii="Times New Roman" w:hAnsi="Times New Roman" w:cs="Times New Roman"/>
                            <w:sz w:val="20"/>
                            <w:szCs w:val="20"/>
                            <w:lang w:val="id-ID"/>
                          </w:rPr>
                          <w:t>Data Cleaning</w:t>
                        </w:r>
                      </w:p>
                    </w:txbxContent>
                  </v:textbox>
                </v:shape>
                <v:shape id="Straight Arrow Connector 22" o:spid="_x0000_s1046" type="#_x0000_t32" style="position:absolute;left:19507;top:5410;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" strokecolor="black [3200]" strokeweight="1pt">
                  <v:stroke endarrow="block" joinstyle="miter"/>
                </v:shape>
              </v:group>
            </w:pict>
          </mc:Fallback>
        </mc:AlternateContent>
      </w:r>
    </w:p>
    <w:p w14:paraId="06F6B558" w14:textId="11876900" w:rsidR="00AB4118" w:rsidRDefault="00AB4118" w:rsidP="008B1DB8"/>
    <w:p w14:paraId="350CA3D8" w14:textId="603FE643" w:rsidR="004168C2" w:rsidRDefault="004168C2" w:rsidP="008B1DB8"/>
    <w:p w14:paraId="65AC983C" w14:textId="02758117" w:rsidR="004168C2" w:rsidRDefault="004168C2" w:rsidP="00710309">
      <w:pPr>
        <w:spacing w:after="0"/>
      </w:pPr>
    </w:p>
    <w:p w14:paraId="5D685BF5" w14:textId="54CDF978" w:rsidR="004168C2" w:rsidRDefault="004168C2" w:rsidP="00710309">
      <w:pPr>
        <w:spacing w:after="0"/>
      </w:pPr>
    </w:p>
    <w:p w14:paraId="1FC98657" w14:textId="48C8FEC4" w:rsidR="004168C2" w:rsidRDefault="004168C2" w:rsidP="00710309">
      <w:pPr>
        <w:spacing w:after="0"/>
      </w:pPr>
    </w:p>
    <w:p w14:paraId="61E27680" w14:textId="05BA7382" w:rsidR="00710309" w:rsidRDefault="00710309" w:rsidP="00710309">
      <w:pPr>
        <w:spacing w:after="0"/>
      </w:pPr>
    </w:p>
    <w:p w14:paraId="5CEE0177" w14:textId="77777777" w:rsidR="007E2D69" w:rsidRDefault="007E2D69" w:rsidP="00710309">
      <w:pPr>
        <w:spacing w:after="0"/>
      </w:pPr>
    </w:p>
    <w:p w14:paraId="634DFBD6" w14:textId="4BE52688" w:rsidR="00710309" w:rsidRDefault="00710309" w:rsidP="00710309">
      <w:pPr>
        <w:spacing w:after="0"/>
      </w:pPr>
    </w:p>
    <w:p w14:paraId="3103FB9C" w14:textId="00D85F1A" w:rsidR="007E2D69" w:rsidRDefault="007E2D69" w:rsidP="00710309">
      <w:pPr>
        <w:spacing w:after="0"/>
      </w:pPr>
    </w:p>
    <w:p w14:paraId="07C50A3E" w14:textId="2D269CEE" w:rsidR="007E2D69" w:rsidRDefault="007E2D69" w:rsidP="00710309">
      <w:pPr>
        <w:spacing w:after="0"/>
      </w:pPr>
    </w:p>
    <w:p w14:paraId="3D5F227A" w14:textId="77777777" w:rsidR="007E2D69" w:rsidRDefault="007E2D69" w:rsidP="00710309">
      <w:pPr>
        <w:spacing w:after="0"/>
      </w:pPr>
    </w:p>
    <w:p w14:paraId="0D48B8B7" w14:textId="5000DBC5" w:rsidR="00481888" w:rsidRDefault="00481888" w:rsidP="00710309">
      <w:pPr>
        <w:pStyle w:val="Caption"/>
        <w:spacing w:after="0"/>
        <w:jc w:val="center"/>
        <w:rPr>
          <w:color w:val="000000" w:themeColor="text1"/>
        </w:rPr>
      </w:pPr>
      <w:r w:rsidRPr="00927A63">
        <w:rPr>
          <w:color w:val="000000" w:themeColor="text1"/>
        </w:rPr>
        <w:t xml:space="preserve">Gambar </w:t>
      </w:r>
      <w:r w:rsidRPr="00927A63">
        <w:rPr>
          <w:color w:val="000000" w:themeColor="text1"/>
        </w:rPr>
        <w:fldChar w:fldCharType="begin"/>
      </w:r>
      <w:r w:rsidRPr="00927A63">
        <w:rPr>
          <w:color w:val="000000" w:themeColor="text1"/>
        </w:rPr>
        <w:instrText xml:space="preserve"> SEQ Gambar \* ARABIC </w:instrText>
      </w:r>
      <w:r w:rsidRPr="00927A63">
        <w:rPr>
          <w:color w:val="000000" w:themeColor="text1"/>
        </w:rPr>
        <w:fldChar w:fldCharType="separate"/>
      </w:r>
      <w:r w:rsidR="000D0CA3">
        <w:rPr>
          <w:noProof/>
          <w:color w:val="000000" w:themeColor="text1"/>
        </w:rPr>
        <w:t>1</w:t>
      </w:r>
      <w:r w:rsidRPr="00927A63">
        <w:rPr>
          <w:color w:val="000000" w:themeColor="text1"/>
        </w:rPr>
        <w:fldChar w:fldCharType="end"/>
      </w:r>
      <w:r w:rsidR="00AD54DC">
        <w:rPr>
          <w:color w:val="000000" w:themeColor="text1"/>
        </w:rPr>
        <w:t>.</w:t>
      </w:r>
      <w:r w:rsidRPr="00927A63">
        <w:rPr>
          <w:color w:val="000000" w:themeColor="text1"/>
        </w:rPr>
        <w:t xml:space="preserve"> Tahapan Penelitian</w:t>
      </w:r>
    </w:p>
    <w:p w14:paraId="0BAD2699" w14:textId="331E4CED" w:rsidR="00710309" w:rsidRPr="00710309" w:rsidRDefault="00710309" w:rsidP="00710309">
      <w:pPr>
        <w:spacing w:before="240" w:after="0"/>
        <w:ind w:firstLine="284"/>
        <w:rPr>
          <w:b/>
          <w:bCs/>
        </w:rPr>
      </w:pPr>
      <w:r w:rsidRPr="00710309">
        <w:rPr>
          <w:b/>
          <w:bCs/>
        </w:rPr>
        <w:t>Ruang Lingkup atau Objek Penelitian</w:t>
      </w:r>
    </w:p>
    <w:p w14:paraId="0CAE80F8" w14:textId="77777777" w:rsidR="00710309" w:rsidRDefault="00710309" w:rsidP="00710309">
      <w:pPr>
        <w:spacing w:after="0"/>
      </w:pPr>
      <w:r>
        <w:t>Objek penelitian ini adalah data historis harga saham PT Bank CIMB Niaga dalam rentang waktu yang ditentukan, dengan variabel-variabel yang mencakup harga pembukaan, harga penutupan, harga tertinggi, harga terendah, volume perdagangan, dan faktor-faktor lain yang mempengaruhi pergerakan harga saham.</w:t>
      </w:r>
    </w:p>
    <w:p w14:paraId="2F6EEAAB" w14:textId="485B4BCE" w:rsidR="00710309" w:rsidRPr="00710309" w:rsidRDefault="00710309" w:rsidP="00710309">
      <w:pPr>
        <w:spacing w:after="0"/>
        <w:ind w:firstLine="284"/>
        <w:rPr>
          <w:b/>
          <w:bCs/>
        </w:rPr>
      </w:pPr>
      <w:r w:rsidRPr="00710309">
        <w:rPr>
          <w:b/>
          <w:bCs/>
        </w:rPr>
        <w:t>Tempat Penelitian</w:t>
      </w:r>
    </w:p>
    <w:p w14:paraId="4D2D7D92" w14:textId="77777777" w:rsidR="00710309" w:rsidRDefault="00710309" w:rsidP="00710309">
      <w:r>
        <w:t>Penelitian dilakukan secara virtual menggunakan perangkat lunak komputasi dan pengolahan data yang dibutuhkan. Pengolahan data dan pengujian model dilakukan pada platform PySpark yang berbasis cloud atau komputasi terdistribusi yang memadai.</w:t>
      </w:r>
    </w:p>
    <w:p w14:paraId="108363A3" w14:textId="3D88BADC" w:rsidR="00710309" w:rsidRPr="00710309" w:rsidRDefault="00710309" w:rsidP="00710309">
      <w:pPr>
        <w:spacing w:after="0"/>
        <w:ind w:firstLine="284"/>
        <w:rPr>
          <w:b/>
          <w:bCs/>
        </w:rPr>
      </w:pPr>
      <w:r w:rsidRPr="00710309">
        <w:rPr>
          <w:b/>
          <w:bCs/>
        </w:rPr>
        <w:t>Teknik Pengumpulan Data</w:t>
      </w:r>
    </w:p>
    <w:p w14:paraId="5B443AD3" w14:textId="666E1F8A" w:rsidR="003C169C" w:rsidRDefault="00710309" w:rsidP="003C169C">
      <w:pPr>
        <w:spacing w:after="0"/>
      </w:pPr>
      <w:r>
        <w:t xml:space="preserve">Data akan dikumpulkan dari sumber yang valid dan terpercaya mengenai pergerakan harga saham PT Bank CIMB Niaga </w:t>
      </w:r>
      <w:r w:rsidR="003C169C">
        <w:t>pada</w:t>
      </w:r>
      <w:r w:rsidR="003C169C" w:rsidRPr="00710309">
        <w:t xml:space="preserve"> situs </w:t>
      </w:r>
      <w:hyperlink r:id="rId8" w:history="1">
        <w:r w:rsidR="003C169C" w:rsidRPr="00680FEE">
          <w:rPr>
            <w:rStyle w:val="Hyperlink"/>
          </w:rPr>
          <w:t>https://finance.yahoo.com/quote/BNGA.JK/</w:t>
        </w:r>
      </w:hyperlink>
      <w:r w:rsidR="003C169C">
        <w:t>. Dengan</w:t>
      </w:r>
      <w:r w:rsidRPr="00710309">
        <w:t xml:space="preserve"> kode saham BNGA</w:t>
      </w:r>
      <w:r w:rsidR="003C169C">
        <w:t>.JK</w:t>
      </w:r>
      <w:r w:rsidRPr="00710309">
        <w:t xml:space="preserve"> meliputi rentang waktu dari 1 Januari 2019 hingga 29 Desember 2023 yang mencakup total 123</w:t>
      </w:r>
      <w:r w:rsidR="003B0C0D">
        <w:t>1</w:t>
      </w:r>
      <w:r w:rsidR="003C169C">
        <w:t xml:space="preserve"> data. </w:t>
      </w:r>
    </w:p>
    <w:p w14:paraId="1B9223D5" w14:textId="53AFCC29" w:rsidR="00710309" w:rsidRDefault="00710309" w:rsidP="003C169C">
      <w:pPr>
        <w:ind w:firstLine="284"/>
      </w:pPr>
      <w:r w:rsidRPr="00710309">
        <w:t>Yahoo Finance adalah platform yang menyediakan berbagai informasi keuangan, termasuk data pasar saham, berita terkini, data historis, analisis, dan alat visualisasi untuk membantu pengguna dalam melacak dan menganalisis pergerakan pasar keuangan global</w:t>
      </w:r>
      <w:r w:rsidR="00AD54DC">
        <w:fldChar w:fldCharType="begin" w:fldLock="1"/>
      </w:r>
      <w:r w:rsidR="006C4B86">
        <w:instrText>ADDIN CSL_CITATION {"citationItems":[{"id":"ITEM-1","itemData":{"abstract":"Investasi saham di pasar modal merupakan hal yang sangat bagi setiap perusahaan di dunia. Harga saham di pasar modal bergerak secara acak, tinggi rendahnya harga saham dipengaruhi oleh banyak faktor. Oleh karena itu, perlu prediksi harga saham sehingga dapat membantu para investor untuk melihat prospek investasi di masa yang akan datang. Dalam penelitian ini akan dilakukan prediksi harga saham GGRM dengan membandingkan beberapa model algoritma yaitu Neural Network, Linear Regression, Support Vector Machine, Gaussian Process, dan Polynomial Regression. Untuk mengukur tingkat akurasi dari tiap model algoritma digunakan model validasi 10 Fold Cros Validation dan evaluasi menggunakan Root Mean Square Error (RMSE). Hasil penelitian ini menyimpulkan bahwa data harga saham GGRM dapat diprediksi dengan menggunakan model algortima Neural Network, dengan hasil akurasi prediksi RMSE 612.474 +/- 89.402 (mikro: 618.916 +/- 0.000) paling kecil dibandingkan dengan model algoritma lainnya, sehingga dengan prediksi ini dapat membantu dalam memprediksi harga saham GGRM di pasar modal. Kata","author":[{"dropping-particle":"","family":"Reza Maulana","given":"","non-dropping-particle":"","parse-names":false,"suffix":""},{"dropping-particle":"","family":"Devy Kumalasari","given":"","non-dropping-particle":"","parse-names":false,"suffix":""}],"container-title":"Jurnal Informatika Kaputama (JIK)","id":"ITEM-1","issue":"1","issued":{"date-parts":[["2019"]]},"page":"22-28","title":"Analisis Dan Perbandingan Algoritma Data Mining Dalam Prediksi Harga Saham Ggrm","type":"article-journal","volume":"3"},"uris":["http://www.mendeley.com/documents/?uuid=b7341e4e-4183-445f-9bc7-70debdab94fc"]}],"mendeley":{"formattedCitation":"[14]","plainTextFormattedCitation":"[14]","previouslyFormattedCitation":"[13]"},"properties":{"noteIndex":0},"schema":"https://github.com/citation-style-language/schema/raw/master/csl-citation.json"}</w:instrText>
      </w:r>
      <w:r w:rsidR="00AD54DC">
        <w:fldChar w:fldCharType="separate"/>
      </w:r>
      <w:r w:rsidR="006C4B86" w:rsidRPr="006C4B86">
        <w:rPr>
          <w:noProof/>
        </w:rPr>
        <w:t>[14]</w:t>
      </w:r>
      <w:r w:rsidR="00AD54DC">
        <w:fldChar w:fldCharType="end"/>
      </w:r>
      <w:r w:rsidRPr="00710309">
        <w:t xml:space="preserve">. Platform ini memungkinkan pengguna untuk mengakses data harga saham, indeks pasar, mata uang, serta informasi terkait perusahaan secara gratis atau dengan langganan premium tertentu. Dari kumpulan data harga saham PT. </w:t>
      </w:r>
      <w:r>
        <w:t>Bank CIMB Niaga</w:t>
      </w:r>
      <w:r w:rsidRPr="00710309">
        <w:t xml:space="preserve">, terdapat </w:t>
      </w:r>
      <w:r>
        <w:t>enam</w:t>
      </w:r>
      <w:r w:rsidRPr="00710309">
        <w:t xml:space="preserve"> atribut yang terdiri dari nilai pembukaan (</w:t>
      </w:r>
      <w:r w:rsidRPr="003C169C">
        <w:rPr>
          <w:i/>
          <w:iCs/>
        </w:rPr>
        <w:t>open</w:t>
      </w:r>
      <w:r w:rsidRPr="00710309">
        <w:t>), nilai tertinggi (</w:t>
      </w:r>
      <w:r w:rsidRPr="003C169C">
        <w:rPr>
          <w:i/>
          <w:iCs/>
        </w:rPr>
        <w:t>high</w:t>
      </w:r>
      <w:r w:rsidRPr="00710309">
        <w:t>), nilai terendah (</w:t>
      </w:r>
      <w:r w:rsidRPr="003C169C">
        <w:rPr>
          <w:i/>
          <w:iCs/>
        </w:rPr>
        <w:t>low</w:t>
      </w:r>
      <w:r w:rsidRPr="00710309">
        <w:t>), nilai penutupan (</w:t>
      </w:r>
      <w:r w:rsidRPr="003C169C">
        <w:rPr>
          <w:i/>
          <w:iCs/>
        </w:rPr>
        <w:t>close)</w:t>
      </w:r>
      <w:r w:rsidR="003C169C">
        <w:t xml:space="preserve">, </w:t>
      </w:r>
      <w:r w:rsidR="003C169C" w:rsidRPr="003C169C">
        <w:rPr>
          <w:i/>
          <w:iCs/>
        </w:rPr>
        <w:t>adj close</w:t>
      </w:r>
      <w:r w:rsidR="003C169C">
        <w:t xml:space="preserve">, dan </w:t>
      </w:r>
      <w:r w:rsidR="003C169C" w:rsidRPr="003C169C">
        <w:rPr>
          <w:i/>
          <w:iCs/>
        </w:rPr>
        <w:t>volume</w:t>
      </w:r>
      <w:r w:rsidRPr="00710309">
        <w:t>. Semua atribut tersebut</w:t>
      </w:r>
      <w:r w:rsidR="003C169C">
        <w:t xml:space="preserve"> merupakan </w:t>
      </w:r>
      <w:r w:rsidRPr="00710309">
        <w:t>faktor-faktor yang mem</w:t>
      </w:r>
      <w:r w:rsidR="003C169C">
        <w:t>p</w:t>
      </w:r>
      <w:r w:rsidRPr="00710309">
        <w:t xml:space="preserve">engaruhi </w:t>
      </w:r>
      <w:r w:rsidR="003C169C">
        <w:t>analisis</w:t>
      </w:r>
      <w:r w:rsidRPr="00710309">
        <w:t xml:space="preserve"> </w:t>
      </w:r>
      <w:r w:rsidR="003C169C">
        <w:t>h</w:t>
      </w:r>
      <w:r w:rsidRPr="00710309">
        <w:t>arga saham.</w:t>
      </w:r>
      <w:r w:rsidR="003C169C" w:rsidRPr="003C169C">
        <w:t xml:space="preserve"> </w:t>
      </w:r>
    </w:p>
    <w:p w14:paraId="3C3E83C4" w14:textId="77777777" w:rsidR="007E2D69" w:rsidRDefault="007E2D69" w:rsidP="003C169C">
      <w:pPr>
        <w:ind w:firstLine="284"/>
      </w:pPr>
    </w:p>
    <w:p w14:paraId="41A4D622" w14:textId="0BB86F0B" w:rsidR="00710309" w:rsidRPr="00710309" w:rsidRDefault="00710309" w:rsidP="00710309">
      <w:pPr>
        <w:spacing w:after="0"/>
        <w:ind w:firstLine="284"/>
        <w:rPr>
          <w:b/>
          <w:bCs/>
        </w:rPr>
      </w:pPr>
      <w:r w:rsidRPr="00710309">
        <w:rPr>
          <w:b/>
          <w:bCs/>
        </w:rPr>
        <w:lastRenderedPageBreak/>
        <w:t>Teknik Analisis Penelitian</w:t>
      </w:r>
    </w:p>
    <w:p w14:paraId="5E09AA6E" w14:textId="1D8E48E6" w:rsidR="004B0BC3" w:rsidRPr="004B0BC3" w:rsidRDefault="00710309" w:rsidP="004B0BC3">
      <w:r>
        <w:t>Teknik analisis yang digunakan melibatkan penggunaan PySpark untuk pemrosesan data yang besar dan kompleks. Algoritma Decision Tree dan Random Forest akan diterapkan untuk membangun model prediksi harga saham. Evaluasi model akan dilakukan dengan membandingkan hasil prediksi dengan data aktual menggunakan metrik evaluasi yang relevan. Jika diperlukan, dilakukan penyetelan parameter untuk meningkatkan kinerja model.</w:t>
      </w:r>
    </w:p>
    <w:p w14:paraId="48E4AF38" w14:textId="2835BEEF" w:rsidR="00611998" w:rsidRDefault="00611998" w:rsidP="008B1DB8">
      <w:pPr>
        <w:pStyle w:val="JudulBagian"/>
      </w:pPr>
      <w:r>
        <w:t>Hasil dan Pembahasan</w:t>
      </w:r>
    </w:p>
    <w:p w14:paraId="0822C439" w14:textId="5C6434E1" w:rsidR="00C073B9" w:rsidRDefault="00AB063B" w:rsidP="00C073B9">
      <w:r>
        <w:t>H</w:t>
      </w:r>
      <w:r w:rsidRPr="00AB063B">
        <w:t xml:space="preserve">asil </w:t>
      </w:r>
      <w:r>
        <w:t>P</w:t>
      </w:r>
      <w:r w:rsidRPr="00AB063B">
        <w:t>embahasan, dapat disimpulkan bahwa penggunaan PySpark dengan algoritma Decision Tree dan Random Forest dalam memprediksi harga saham PT Bank CIMB Niaga berdasarkan data historis dari Yahoo Finance memberikan wawasan yang berharga terkait dinamika pasar keuangan. Data historis memberikan gambaran yang komprehensif tentang pergerakan harga saham, dengan volatilitas yang tercermin dalam variasi harian.</w:t>
      </w:r>
      <w:r>
        <w:t xml:space="preserve"> P</w:t>
      </w:r>
      <w:r w:rsidRPr="00AB063B">
        <w:t>enelitian ini memberikan kontribusi positif dalam menggali potensi PySpark dan algoritma Machine Learning untuk menganalisis pergerakan harga saham, menciptakan landasan yang solid untuk pengembangan lebih lanjut.</w:t>
      </w:r>
    </w:p>
    <w:p w14:paraId="4CF8B11B" w14:textId="4443FC35" w:rsidR="00AD54DC" w:rsidRDefault="00E311AE" w:rsidP="00AD54DC">
      <w:pPr>
        <w:spacing w:after="0"/>
        <w:ind w:firstLine="284"/>
        <w:rPr>
          <w:b/>
          <w:bCs/>
        </w:rPr>
      </w:pPr>
      <w:r>
        <w:rPr>
          <w:b/>
          <w:bCs/>
        </w:rPr>
        <w:t xml:space="preserve">Pengumpulan Data dan </w:t>
      </w:r>
      <w:r w:rsidR="00AD54DC">
        <w:rPr>
          <w:b/>
          <w:bCs/>
        </w:rPr>
        <w:t>Pemrosesan Data Awal</w:t>
      </w:r>
    </w:p>
    <w:p w14:paraId="729557FE" w14:textId="4645EE22" w:rsidR="00AD54DC" w:rsidRPr="00AD54DC" w:rsidRDefault="00AD54DC" w:rsidP="00AD54DC">
      <w:pPr>
        <w:spacing w:after="0"/>
      </w:pPr>
      <w:r w:rsidRPr="00AD54DC">
        <w:t>Data awal yang terdiri dari harga pembukaan, harga penutupan, harga tertinggi, harga terendah, dan volume perdagangan telah diambil dari sumber data Yahoo Finance. Proses pengolahan awal dilakukan untuk membersihkan data dari nilai yang hilang atau tidak lengkap.</w:t>
      </w:r>
    </w:p>
    <w:p w14:paraId="330F5311" w14:textId="77777777" w:rsidR="00AD54DC" w:rsidRPr="00710309" w:rsidRDefault="00AD54DC" w:rsidP="00AD54DC">
      <w:pPr>
        <w:spacing w:after="0"/>
        <w:ind w:firstLine="284"/>
        <w:rPr>
          <w:b/>
          <w:bCs/>
        </w:rPr>
      </w:pPr>
    </w:p>
    <w:p w14:paraId="12B04FD0" w14:textId="77777777" w:rsidR="00AD54DC" w:rsidRDefault="00AD54DC" w:rsidP="00AD54DC">
      <w:pPr>
        <w:keepNext/>
        <w:jc w:val="center"/>
      </w:pPr>
      <w:r>
        <w:rPr>
          <w:noProof/>
        </w:rPr>
        <w:drawing>
          <wp:inline distT="0" distB="0" distL="0" distR="0" wp14:anchorId="658EB240" wp14:editId="7BB91650">
            <wp:extent cx="5649592" cy="3394710"/>
            <wp:effectExtent l="19050" t="19050" r="27940" b="152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881" t="27754" r="32789" b="7801"/>
                    <a:stretch/>
                  </pic:blipFill>
                  <pic:spPr bwMode="auto">
                    <a:xfrm>
                      <a:off x="0" y="0"/>
                      <a:ext cx="5724426" cy="34396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4D9307" w14:textId="62EBC8F0" w:rsidR="00AD54DC" w:rsidRPr="00AD54DC" w:rsidRDefault="00AD54DC" w:rsidP="00AD54DC">
      <w:pPr>
        <w:pStyle w:val="Caption"/>
        <w:spacing w:after="0"/>
        <w:jc w:val="center"/>
        <w:rPr>
          <w:color w:val="000000" w:themeColor="text1"/>
        </w:rPr>
      </w:pPr>
      <w:r w:rsidRPr="00AD54DC">
        <w:rPr>
          <w:color w:val="000000" w:themeColor="text1"/>
        </w:rPr>
        <w:t xml:space="preserve">Gambar </w:t>
      </w:r>
      <w:r w:rsidRPr="00AD54DC">
        <w:rPr>
          <w:color w:val="000000" w:themeColor="text1"/>
        </w:rPr>
        <w:fldChar w:fldCharType="begin"/>
      </w:r>
      <w:r w:rsidRPr="00AD54DC">
        <w:rPr>
          <w:color w:val="000000" w:themeColor="text1"/>
        </w:rPr>
        <w:instrText xml:space="preserve"> SEQ Gambar \* ARABIC </w:instrText>
      </w:r>
      <w:r w:rsidRPr="00AD54DC">
        <w:rPr>
          <w:color w:val="000000" w:themeColor="text1"/>
        </w:rPr>
        <w:fldChar w:fldCharType="separate"/>
      </w:r>
      <w:r w:rsidR="000D0CA3">
        <w:rPr>
          <w:noProof/>
          <w:color w:val="000000" w:themeColor="text1"/>
        </w:rPr>
        <w:t>2</w:t>
      </w:r>
      <w:r w:rsidRPr="00AD54DC">
        <w:rPr>
          <w:color w:val="000000" w:themeColor="text1"/>
        </w:rPr>
        <w:fldChar w:fldCharType="end"/>
      </w:r>
      <w:r w:rsidRPr="00AD54DC">
        <w:rPr>
          <w:color w:val="000000" w:themeColor="text1"/>
        </w:rPr>
        <w:t>. Data Harga Saham PT CIMB NIAGA</w:t>
      </w:r>
      <w:r>
        <w:rPr>
          <w:color w:val="000000" w:themeColor="text1"/>
        </w:rPr>
        <w:t xml:space="preserve"> (Sumber: Yahoo Finance) </w:t>
      </w:r>
    </w:p>
    <w:p w14:paraId="0188DFFA" w14:textId="77777777" w:rsidR="00730CB3" w:rsidRDefault="00730CB3" w:rsidP="00730CB3">
      <w:pPr>
        <w:keepNext/>
      </w:pPr>
      <w:r w:rsidRPr="00730CB3">
        <w:lastRenderedPageBreak/>
        <w:drawing>
          <wp:inline distT="0" distB="0" distL="0" distR="0" wp14:anchorId="4A2D9BEC" wp14:editId="6DB5BA78">
            <wp:extent cx="5759450" cy="1431290"/>
            <wp:effectExtent l="19050" t="19050" r="12700" b="165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431290"/>
                    </a:xfrm>
                    <a:prstGeom prst="rect">
                      <a:avLst/>
                    </a:prstGeom>
                    <a:ln>
                      <a:solidFill>
                        <a:schemeClr val="tx1"/>
                      </a:solidFill>
                    </a:ln>
                  </pic:spPr>
                </pic:pic>
              </a:graphicData>
            </a:graphic>
          </wp:inline>
        </w:drawing>
      </w:r>
    </w:p>
    <w:p w14:paraId="2EE77832" w14:textId="23711DCA" w:rsidR="00E311AE" w:rsidRPr="00E311AE" w:rsidRDefault="00730CB3" w:rsidP="00E311AE">
      <w:pPr>
        <w:pStyle w:val="Caption"/>
        <w:spacing w:after="0"/>
        <w:jc w:val="center"/>
        <w:rPr>
          <w:color w:val="000000" w:themeColor="text1"/>
        </w:rPr>
      </w:pPr>
      <w:r w:rsidRPr="00730CB3">
        <w:rPr>
          <w:color w:val="000000" w:themeColor="text1"/>
        </w:rPr>
        <w:t xml:space="preserve">Gambar </w:t>
      </w:r>
      <w:r w:rsidRPr="00730CB3">
        <w:rPr>
          <w:color w:val="000000" w:themeColor="text1"/>
        </w:rPr>
        <w:fldChar w:fldCharType="begin"/>
      </w:r>
      <w:r w:rsidRPr="00730CB3">
        <w:rPr>
          <w:color w:val="000000" w:themeColor="text1"/>
        </w:rPr>
        <w:instrText xml:space="preserve"> SEQ Gambar \* ARABIC </w:instrText>
      </w:r>
      <w:r w:rsidRPr="00730CB3">
        <w:rPr>
          <w:color w:val="000000" w:themeColor="text1"/>
        </w:rPr>
        <w:fldChar w:fldCharType="separate"/>
      </w:r>
      <w:r w:rsidR="000D0CA3">
        <w:rPr>
          <w:noProof/>
          <w:color w:val="000000" w:themeColor="text1"/>
        </w:rPr>
        <w:t>3</w:t>
      </w:r>
      <w:r w:rsidRPr="00730CB3">
        <w:rPr>
          <w:color w:val="000000" w:themeColor="text1"/>
        </w:rPr>
        <w:fldChar w:fldCharType="end"/>
      </w:r>
      <w:r>
        <w:rPr>
          <w:color w:val="000000" w:themeColor="text1"/>
        </w:rPr>
        <w:t>.</w:t>
      </w:r>
      <w:r w:rsidRPr="00730CB3">
        <w:rPr>
          <w:color w:val="000000" w:themeColor="text1"/>
        </w:rPr>
        <w:t xml:space="preserve"> Des</w:t>
      </w:r>
      <w:r w:rsidR="003B0C0D">
        <w:rPr>
          <w:color w:val="000000" w:themeColor="text1"/>
        </w:rPr>
        <w:t>kripsi Statistik Data Historis</w:t>
      </w:r>
    </w:p>
    <w:p w14:paraId="73CA9078" w14:textId="77777777" w:rsidR="00E311AE" w:rsidRDefault="00E311AE" w:rsidP="00E311AE">
      <w:pPr>
        <w:keepNext/>
        <w:jc w:val="center"/>
      </w:pPr>
      <w:r>
        <w:rPr>
          <w:noProof/>
        </w:rPr>
        <w:drawing>
          <wp:inline distT="0" distB="0" distL="0" distR="0" wp14:anchorId="680B3940" wp14:editId="3823EE07">
            <wp:extent cx="5161280" cy="2782084"/>
            <wp:effectExtent l="19050" t="19050" r="20320" b="184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9319" cy="2786417"/>
                    </a:xfrm>
                    <a:prstGeom prst="rect">
                      <a:avLst/>
                    </a:prstGeom>
                    <a:noFill/>
                    <a:ln>
                      <a:solidFill>
                        <a:schemeClr val="tx1"/>
                      </a:solidFill>
                    </a:ln>
                  </pic:spPr>
                </pic:pic>
              </a:graphicData>
            </a:graphic>
          </wp:inline>
        </w:drawing>
      </w:r>
    </w:p>
    <w:p w14:paraId="10CE05A9" w14:textId="623FF2C2" w:rsidR="00E311AE" w:rsidRPr="00E311AE" w:rsidRDefault="00E311AE" w:rsidP="00E311AE">
      <w:pPr>
        <w:pStyle w:val="Caption"/>
        <w:spacing w:after="0"/>
        <w:jc w:val="center"/>
        <w:rPr>
          <w:color w:val="000000" w:themeColor="text1"/>
        </w:rPr>
      </w:pPr>
      <w:r w:rsidRPr="00E311AE">
        <w:rPr>
          <w:color w:val="000000" w:themeColor="text1"/>
        </w:rPr>
        <w:t xml:space="preserve">Gambar </w:t>
      </w:r>
      <w:r w:rsidRPr="00E311AE">
        <w:rPr>
          <w:color w:val="000000" w:themeColor="text1"/>
        </w:rPr>
        <w:fldChar w:fldCharType="begin"/>
      </w:r>
      <w:r w:rsidRPr="00E311AE">
        <w:rPr>
          <w:color w:val="000000" w:themeColor="text1"/>
        </w:rPr>
        <w:instrText xml:space="preserve"> SEQ Gambar \* ARABIC </w:instrText>
      </w:r>
      <w:r w:rsidRPr="00E311AE">
        <w:rPr>
          <w:color w:val="000000" w:themeColor="text1"/>
        </w:rPr>
        <w:fldChar w:fldCharType="separate"/>
      </w:r>
      <w:r w:rsidR="000D0CA3">
        <w:rPr>
          <w:noProof/>
          <w:color w:val="000000" w:themeColor="text1"/>
        </w:rPr>
        <w:t>4</w:t>
      </w:r>
      <w:r w:rsidRPr="00E311AE">
        <w:rPr>
          <w:color w:val="000000" w:themeColor="text1"/>
        </w:rPr>
        <w:fldChar w:fldCharType="end"/>
      </w:r>
      <w:r w:rsidRPr="00E311AE">
        <w:rPr>
          <w:color w:val="000000" w:themeColor="text1"/>
        </w:rPr>
        <w:t xml:space="preserve"> Grafik Pergerakan Saham</w:t>
      </w:r>
    </w:p>
    <w:p w14:paraId="21BA220A" w14:textId="4EBB62C3" w:rsidR="00AD54DC" w:rsidRDefault="00AD54DC" w:rsidP="00C073B9">
      <w:r>
        <w:t>Gambar 2</w:t>
      </w:r>
      <w:r w:rsidRPr="00AD54DC">
        <w:t xml:space="preserve"> menunjukkan deskripsi statistik dari data historis harga saham PT Bank CIMB Niaga</w:t>
      </w:r>
      <w:r>
        <w:t xml:space="preserve">. </w:t>
      </w:r>
      <w:r w:rsidR="00730CB3">
        <w:t>Pada Gambar 3 menampilkan d</w:t>
      </w:r>
      <w:r w:rsidRPr="00AD54DC">
        <w:t xml:space="preserve">ata </w:t>
      </w:r>
      <w:r w:rsidR="00730CB3">
        <w:t>yang</w:t>
      </w:r>
      <w:r w:rsidRPr="00AD54DC">
        <w:t xml:space="preserve"> terdiri dari total jumlah data, rata-rata, standar deviasi, nilai minimum, kuartil, dan nilai maksimum dari harga pembukaan, penutupan, tertinggi, terendah, dan volume perdagangan.</w:t>
      </w:r>
      <w:r w:rsidR="00E311AE">
        <w:t xml:space="preserve"> Gambar 4 </w:t>
      </w:r>
      <w:r w:rsidR="00E311AE" w:rsidRPr="00E311AE">
        <w:t xml:space="preserve">menampilkan grafik pergerakan harga saham PT Bank CIMB Niaga selama </w:t>
      </w:r>
      <w:r w:rsidR="00E311AE">
        <w:t>5</w:t>
      </w:r>
      <w:r w:rsidR="00E311AE" w:rsidRPr="00E311AE">
        <w:t xml:space="preserve"> tahun terakhir. Grafik ini menggambarkan tren harga saham harian dari data historis yang diambil dari Yahoo Finance.</w:t>
      </w:r>
    </w:p>
    <w:p w14:paraId="3488B70A" w14:textId="08E54450" w:rsidR="00E311AE" w:rsidRDefault="00E311AE" w:rsidP="00E311AE">
      <w:pPr>
        <w:spacing w:after="0"/>
        <w:ind w:firstLine="284"/>
        <w:rPr>
          <w:b/>
          <w:bCs/>
        </w:rPr>
      </w:pPr>
      <w:r>
        <w:rPr>
          <w:b/>
          <w:bCs/>
        </w:rPr>
        <w:t>Pem</w:t>
      </w:r>
      <w:r>
        <w:rPr>
          <w:b/>
          <w:bCs/>
        </w:rPr>
        <w:t>odelan dan Evaluasi</w:t>
      </w:r>
    </w:p>
    <w:p w14:paraId="2032698C" w14:textId="77777777" w:rsidR="00E311AE" w:rsidRDefault="00E311AE" w:rsidP="000D0CA3">
      <w:pPr>
        <w:keepNext/>
        <w:spacing w:after="0"/>
        <w:ind w:firstLine="284"/>
        <w:jc w:val="center"/>
      </w:pPr>
      <w:r w:rsidRPr="00E311AE">
        <w:rPr>
          <w:b/>
          <w:bCs/>
        </w:rPr>
        <w:drawing>
          <wp:inline distT="0" distB="0" distL="0" distR="0" wp14:anchorId="2191EA6A" wp14:editId="27F1F263">
            <wp:extent cx="4903470" cy="1978688"/>
            <wp:effectExtent l="19050" t="19050" r="11430"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6505" cy="1983948"/>
                    </a:xfrm>
                    <a:prstGeom prst="rect">
                      <a:avLst/>
                    </a:prstGeom>
                    <a:ln>
                      <a:solidFill>
                        <a:schemeClr val="tx1"/>
                      </a:solidFill>
                    </a:ln>
                  </pic:spPr>
                </pic:pic>
              </a:graphicData>
            </a:graphic>
          </wp:inline>
        </w:drawing>
      </w:r>
    </w:p>
    <w:p w14:paraId="5E7A6B81" w14:textId="68611AEC" w:rsidR="00E311AE" w:rsidRPr="00E311AE" w:rsidRDefault="00E311AE" w:rsidP="00E311AE">
      <w:pPr>
        <w:pStyle w:val="Caption"/>
        <w:spacing w:after="0"/>
        <w:jc w:val="center"/>
        <w:rPr>
          <w:color w:val="000000" w:themeColor="text1"/>
        </w:rPr>
      </w:pPr>
      <w:r w:rsidRPr="00E311AE">
        <w:rPr>
          <w:color w:val="000000" w:themeColor="text1"/>
        </w:rPr>
        <w:t xml:space="preserve">Gambar </w:t>
      </w:r>
      <w:r w:rsidRPr="00E311AE">
        <w:rPr>
          <w:color w:val="000000" w:themeColor="text1"/>
        </w:rPr>
        <w:fldChar w:fldCharType="begin"/>
      </w:r>
      <w:r w:rsidRPr="00E311AE">
        <w:rPr>
          <w:color w:val="000000" w:themeColor="text1"/>
        </w:rPr>
        <w:instrText xml:space="preserve"> SEQ Gambar \* ARABIC </w:instrText>
      </w:r>
      <w:r w:rsidRPr="00E311AE">
        <w:rPr>
          <w:color w:val="000000" w:themeColor="text1"/>
        </w:rPr>
        <w:fldChar w:fldCharType="separate"/>
      </w:r>
      <w:r w:rsidR="000D0CA3">
        <w:rPr>
          <w:noProof/>
          <w:color w:val="000000" w:themeColor="text1"/>
        </w:rPr>
        <w:t>5</w:t>
      </w:r>
      <w:r w:rsidRPr="00E311AE">
        <w:rPr>
          <w:color w:val="000000" w:themeColor="text1"/>
        </w:rPr>
        <w:fldChar w:fldCharType="end"/>
      </w:r>
      <w:r w:rsidRPr="00E311AE">
        <w:rPr>
          <w:color w:val="000000" w:themeColor="text1"/>
        </w:rPr>
        <w:t xml:space="preserve"> Pemodelan menggunakan Decision Tree dan Random Forest</w:t>
      </w:r>
    </w:p>
    <w:p w14:paraId="3745FD3D" w14:textId="77777777" w:rsidR="000D0CA3" w:rsidRDefault="000D0CA3" w:rsidP="000D0CA3">
      <w:pPr>
        <w:keepNext/>
        <w:ind w:firstLine="284"/>
        <w:jc w:val="center"/>
      </w:pPr>
      <w:r w:rsidRPr="000D0CA3">
        <w:lastRenderedPageBreak/>
        <w:drawing>
          <wp:inline distT="0" distB="0" distL="0" distR="0" wp14:anchorId="78C14D23" wp14:editId="7BFD2842">
            <wp:extent cx="4598670" cy="2282097"/>
            <wp:effectExtent l="19050" t="19050" r="11430" b="234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524" cy="2301875"/>
                    </a:xfrm>
                    <a:prstGeom prst="rect">
                      <a:avLst/>
                    </a:prstGeom>
                    <a:ln>
                      <a:solidFill>
                        <a:schemeClr val="tx1"/>
                      </a:solidFill>
                    </a:ln>
                  </pic:spPr>
                </pic:pic>
              </a:graphicData>
            </a:graphic>
          </wp:inline>
        </w:drawing>
      </w:r>
    </w:p>
    <w:p w14:paraId="536D8AB0" w14:textId="7E3AE5B7" w:rsidR="000D0CA3" w:rsidRPr="000D0CA3" w:rsidRDefault="000D0CA3" w:rsidP="000D0CA3">
      <w:pPr>
        <w:pStyle w:val="Caption"/>
        <w:spacing w:after="0"/>
        <w:jc w:val="center"/>
        <w:rPr>
          <w:color w:val="000000" w:themeColor="text1"/>
        </w:rPr>
      </w:pPr>
      <w:r w:rsidRPr="000D0CA3">
        <w:rPr>
          <w:color w:val="000000" w:themeColor="text1"/>
        </w:rPr>
        <w:t xml:space="preserve">Gambar </w:t>
      </w:r>
      <w:r w:rsidRPr="000D0CA3">
        <w:rPr>
          <w:color w:val="000000" w:themeColor="text1"/>
        </w:rPr>
        <w:fldChar w:fldCharType="begin"/>
      </w:r>
      <w:r w:rsidRPr="000D0CA3">
        <w:rPr>
          <w:color w:val="000000" w:themeColor="text1"/>
        </w:rPr>
        <w:instrText xml:space="preserve"> SEQ Gambar \* ARABIC </w:instrText>
      </w:r>
      <w:r w:rsidRPr="000D0CA3">
        <w:rPr>
          <w:color w:val="000000" w:themeColor="text1"/>
        </w:rPr>
        <w:fldChar w:fldCharType="separate"/>
      </w:r>
      <w:r>
        <w:rPr>
          <w:noProof/>
          <w:color w:val="000000" w:themeColor="text1"/>
        </w:rPr>
        <w:t>6</w:t>
      </w:r>
      <w:r w:rsidRPr="000D0CA3">
        <w:rPr>
          <w:color w:val="000000" w:themeColor="text1"/>
        </w:rPr>
        <w:fldChar w:fldCharType="end"/>
      </w:r>
      <w:r w:rsidRPr="000D0CA3">
        <w:rPr>
          <w:color w:val="000000" w:themeColor="text1"/>
        </w:rPr>
        <w:t xml:space="preserve"> Akurasi menggunakan RMSE</w:t>
      </w:r>
    </w:p>
    <w:p w14:paraId="0D06D231" w14:textId="4E4708AA" w:rsidR="004B0BC3" w:rsidRDefault="00E311AE" w:rsidP="00C073B9">
      <w:r>
        <w:t xml:space="preserve">Pada gambar 5 dan gambar 6 </w:t>
      </w:r>
      <w:r w:rsidRPr="00E311AE">
        <w:t xml:space="preserve">menunjukkan hasil evaluasi performa model Decision Tree dan Random Forest dalam memprediksi harga saham PT Bank CIMB Niaga. Metrik evaluasi </w:t>
      </w:r>
      <w:r w:rsidR="000D0CA3">
        <w:t xml:space="preserve">menggunakan RMSE dan akurasi R2 atau R-Squared </w:t>
      </w:r>
      <w:r w:rsidRPr="00E311AE">
        <w:t>untuk mengevaluasi kinerja kedua model</w:t>
      </w:r>
      <w:r w:rsidR="000D0CA3">
        <w:t xml:space="preserve"> pada Gambar 7</w:t>
      </w:r>
      <w:r w:rsidRPr="00E311AE">
        <w:t>.</w:t>
      </w:r>
    </w:p>
    <w:p w14:paraId="2312ED08" w14:textId="77777777" w:rsidR="000D0CA3" w:rsidRDefault="000D0CA3" w:rsidP="000D0CA3">
      <w:pPr>
        <w:keepNext/>
        <w:jc w:val="center"/>
      </w:pPr>
      <w:r w:rsidRPr="000D0CA3">
        <w:drawing>
          <wp:inline distT="0" distB="0" distL="0" distR="0" wp14:anchorId="7680691E" wp14:editId="69E31262">
            <wp:extent cx="3337849" cy="1204064"/>
            <wp:effectExtent l="19050" t="19050" r="15240" b="152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7849" cy="1204064"/>
                    </a:xfrm>
                    <a:prstGeom prst="rect">
                      <a:avLst/>
                    </a:prstGeom>
                    <a:ln>
                      <a:solidFill>
                        <a:schemeClr val="tx1"/>
                      </a:solidFill>
                    </a:ln>
                  </pic:spPr>
                </pic:pic>
              </a:graphicData>
            </a:graphic>
          </wp:inline>
        </w:drawing>
      </w:r>
    </w:p>
    <w:p w14:paraId="31298CBC" w14:textId="12B4F1F3" w:rsidR="000D0CA3" w:rsidRPr="000D0CA3" w:rsidRDefault="000D0CA3" w:rsidP="000D0CA3">
      <w:pPr>
        <w:pStyle w:val="Caption"/>
        <w:spacing w:after="0"/>
        <w:jc w:val="center"/>
        <w:rPr>
          <w:color w:val="000000" w:themeColor="text1"/>
        </w:rPr>
      </w:pPr>
      <w:r w:rsidRPr="000D0CA3">
        <w:rPr>
          <w:color w:val="000000" w:themeColor="text1"/>
        </w:rPr>
        <w:t xml:space="preserve">Gambar </w:t>
      </w:r>
      <w:r w:rsidRPr="000D0CA3">
        <w:rPr>
          <w:color w:val="000000" w:themeColor="text1"/>
        </w:rPr>
        <w:fldChar w:fldCharType="begin"/>
      </w:r>
      <w:r w:rsidRPr="000D0CA3">
        <w:rPr>
          <w:color w:val="000000" w:themeColor="text1"/>
        </w:rPr>
        <w:instrText xml:space="preserve"> SEQ Gambar \* ARABIC </w:instrText>
      </w:r>
      <w:r w:rsidRPr="000D0CA3">
        <w:rPr>
          <w:color w:val="000000" w:themeColor="text1"/>
        </w:rPr>
        <w:fldChar w:fldCharType="separate"/>
      </w:r>
      <w:r>
        <w:rPr>
          <w:noProof/>
          <w:color w:val="000000" w:themeColor="text1"/>
        </w:rPr>
        <w:t>7</w:t>
      </w:r>
      <w:r w:rsidRPr="000D0CA3">
        <w:rPr>
          <w:color w:val="000000" w:themeColor="text1"/>
        </w:rPr>
        <w:fldChar w:fldCharType="end"/>
      </w:r>
      <w:r w:rsidRPr="000D0CA3">
        <w:rPr>
          <w:color w:val="000000" w:themeColor="text1"/>
        </w:rPr>
        <w:t xml:space="preserve"> Akurasi R-Squared</w:t>
      </w:r>
    </w:p>
    <w:p w14:paraId="3202C10F" w14:textId="6DB76D13" w:rsidR="00493444" w:rsidRDefault="00493444" w:rsidP="00C073B9"/>
    <w:p w14:paraId="033CD580" w14:textId="77777777" w:rsidR="000D0CA3" w:rsidRDefault="000D0CA3" w:rsidP="007E2D69">
      <w:pPr>
        <w:keepNext/>
        <w:jc w:val="center"/>
      </w:pPr>
      <w:r>
        <w:rPr>
          <w:noProof/>
        </w:rPr>
        <w:drawing>
          <wp:inline distT="0" distB="0" distL="0" distR="0" wp14:anchorId="774A4FCA" wp14:editId="2E4EC605">
            <wp:extent cx="5120640" cy="3233286"/>
            <wp:effectExtent l="19050" t="19050" r="22860" b="247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6279" cy="3236847"/>
                    </a:xfrm>
                    <a:prstGeom prst="rect">
                      <a:avLst/>
                    </a:prstGeom>
                    <a:noFill/>
                    <a:ln>
                      <a:solidFill>
                        <a:schemeClr val="tx1"/>
                      </a:solidFill>
                    </a:ln>
                  </pic:spPr>
                </pic:pic>
              </a:graphicData>
            </a:graphic>
          </wp:inline>
        </w:drawing>
      </w:r>
    </w:p>
    <w:p w14:paraId="42F536E9" w14:textId="6C4E97C4" w:rsidR="00493444" w:rsidRPr="000D0CA3" w:rsidRDefault="000D0CA3" w:rsidP="000D0CA3">
      <w:pPr>
        <w:pStyle w:val="Caption"/>
        <w:spacing w:after="0"/>
        <w:jc w:val="center"/>
        <w:rPr>
          <w:color w:val="000000" w:themeColor="text1"/>
        </w:rPr>
      </w:pPr>
      <w:r w:rsidRPr="000D0CA3">
        <w:rPr>
          <w:color w:val="000000" w:themeColor="text1"/>
        </w:rPr>
        <w:t xml:space="preserve">Gambar </w:t>
      </w:r>
      <w:r w:rsidRPr="000D0CA3">
        <w:rPr>
          <w:color w:val="000000" w:themeColor="text1"/>
        </w:rPr>
        <w:fldChar w:fldCharType="begin"/>
      </w:r>
      <w:r w:rsidRPr="000D0CA3">
        <w:rPr>
          <w:color w:val="000000" w:themeColor="text1"/>
        </w:rPr>
        <w:instrText xml:space="preserve"> SEQ Gambar \* ARABIC </w:instrText>
      </w:r>
      <w:r w:rsidRPr="000D0CA3">
        <w:rPr>
          <w:color w:val="000000" w:themeColor="text1"/>
        </w:rPr>
        <w:fldChar w:fldCharType="separate"/>
      </w:r>
      <w:r w:rsidRPr="000D0CA3">
        <w:rPr>
          <w:color w:val="000000" w:themeColor="text1"/>
        </w:rPr>
        <w:t>8</w:t>
      </w:r>
      <w:r w:rsidRPr="000D0CA3">
        <w:rPr>
          <w:color w:val="000000" w:themeColor="text1"/>
        </w:rPr>
        <w:fldChar w:fldCharType="end"/>
      </w:r>
      <w:r w:rsidRPr="000D0CA3">
        <w:rPr>
          <w:color w:val="000000" w:themeColor="text1"/>
        </w:rPr>
        <w:t xml:space="preserve"> Hasil Analisis</w:t>
      </w:r>
    </w:p>
    <w:p w14:paraId="5E07B5B8" w14:textId="5B10D89F" w:rsidR="003E6A56" w:rsidRDefault="000D0CA3" w:rsidP="000D0CA3">
      <w:r>
        <w:lastRenderedPageBreak/>
        <w:t xml:space="preserve">Deskripsi statistik data menunjukkan bahwa </w:t>
      </w:r>
      <w:r>
        <w:t>g</w:t>
      </w:r>
      <w:r>
        <w:t>rafik pergerakan harga saham menunjukkan tren naik dan turun yang berkaitan dengan faktor-faktor eksternal yang memengaruhi pasar.</w:t>
      </w:r>
      <w:r>
        <w:t xml:space="preserve"> </w:t>
      </w:r>
      <w:r>
        <w:t xml:space="preserve">Dari hasil evaluasi, model Random Forest </w:t>
      </w:r>
      <w:r w:rsidR="003E6A56">
        <w:t xml:space="preserve">menghasilkan </w:t>
      </w:r>
      <w:r w:rsidR="003E6A56" w:rsidRPr="003E6A56">
        <w:rPr>
          <w:i/>
          <w:iCs/>
        </w:rPr>
        <w:t>Root Mean Squared Error</w:t>
      </w:r>
      <w:r w:rsidR="003E6A56" w:rsidRPr="003E6A56">
        <w:t xml:space="preserve"> (R</w:t>
      </w:r>
      <w:r w:rsidR="003E6A56">
        <w:t>SME) sebesar</w:t>
      </w:r>
      <w:r w:rsidR="003E6A56" w:rsidRPr="003E6A56">
        <w:t xml:space="preserve"> 16.45</w:t>
      </w:r>
      <w:r w:rsidR="003E6A56">
        <w:t xml:space="preserve"> </w:t>
      </w:r>
      <w:r>
        <w:t>menunjukkan performa yang lebih baik dibandingkan dengan Decision Tree</w:t>
      </w:r>
      <w:r w:rsidR="003E6A56">
        <w:t xml:space="preserve"> </w:t>
      </w:r>
      <w:r w:rsidR="003E6A56" w:rsidRPr="003E6A56">
        <w:t>menghasilkan Root Mean Squared Error (RSME) sebesar</w:t>
      </w:r>
      <w:r w:rsidR="003E6A56">
        <w:t xml:space="preserve"> 19,08</w:t>
      </w:r>
      <w:r>
        <w:t xml:space="preserve"> dengan akurasi </w:t>
      </w:r>
      <w:r w:rsidR="003E6A56">
        <w:t xml:space="preserve">R-Squared </w:t>
      </w:r>
      <w:r>
        <w:t xml:space="preserve">sebesar </w:t>
      </w:r>
      <w:r w:rsidR="003E6A56">
        <w:t xml:space="preserve">0,99 atau sebesar 99%. </w:t>
      </w:r>
      <w:r>
        <w:t>Ini mengindikasikan bahwa model Random Forest mampu memberikan prediksi yang lebih akurat terhadap pergerakan harga saham PT Bank CIMB Niaga berdasarkan data historis dari Yahoo Finance.</w:t>
      </w:r>
      <w:r w:rsidR="003E6A56">
        <w:t xml:space="preserve"> Dan dapat ditampilkan pada Gambar 8 bagaimana</w:t>
      </w:r>
      <w:r w:rsidR="00150C76">
        <w:t xml:space="preserve"> </w:t>
      </w:r>
      <w:r w:rsidR="00150C76" w:rsidRPr="00150C76">
        <w:t>harga saham aktual (garis biru) dengan nilai yang diprediksi oleh model (garis merah) untuk setiap titik data yang ada. Ini memberikan gambaran visual tentang seberapa baik model dapat memprediksi harga saham berdasarkan data yang ada.</w:t>
      </w:r>
    </w:p>
    <w:p w14:paraId="47CAD829" w14:textId="764C12F8" w:rsidR="000900DE" w:rsidRDefault="000D0CA3" w:rsidP="000D0CA3">
      <w:r>
        <w:t>Hasil ini menegaskan bahwa penerapan algoritma Random Forest</w:t>
      </w:r>
      <w:r w:rsidR="00150C76">
        <w:t xml:space="preserve"> dan Decision Tree</w:t>
      </w:r>
      <w:r>
        <w:t xml:space="preserve"> pada data historis harga saham menggunakan PySpark dapat memberikan nilai prediksi yang lebih dapat diandalkan, sehingga dapat menjadi landasan bagi pengambilan keputusan investasi yang lebih cerdas dan akurat di pasar keuangan.</w:t>
      </w:r>
    </w:p>
    <w:p w14:paraId="3BAD9868" w14:textId="6CF9CC11" w:rsidR="00611998" w:rsidRDefault="00DA19FF" w:rsidP="008B1DB8">
      <w:pPr>
        <w:pStyle w:val="JudulBagian"/>
      </w:pPr>
      <w:r>
        <w:t>Kes</w:t>
      </w:r>
      <w:r w:rsidR="00611998">
        <w:t>impulan</w:t>
      </w:r>
    </w:p>
    <w:p w14:paraId="0E7A74AA" w14:textId="23C43EC6" w:rsidR="003E6A56" w:rsidRDefault="003E6A56" w:rsidP="003E6A56">
      <w:r>
        <w:t>Pada hasil pembahasan, dapat disimpulkan bahwa penggunaan PySpark dengan algoritma Decision Tree dan Random Forest dalam memprediksi harga saham PT Bank CIMB Niaga berdasarkan data historis dari Yahoo Finance memberikan wawasan yang berharga terkait dinamika pasar keuangan. Data historis memberikan gambaran yang komprehensif tentang pergerakan harga saham, dengan volatilitas yang tercermin dalam variasi harian.</w:t>
      </w:r>
      <w:r w:rsidR="00150C76">
        <w:t xml:space="preserve"> </w:t>
      </w:r>
      <w:r>
        <w:t>Lebih lanjut, evaluasi performa model menunjukkan bahwa Random Forest mampu memberikan prediksi yang lebih akurat dibandingkan Decision Tree. Dengan nilai akurasi</w:t>
      </w:r>
      <w:r w:rsidR="00150C76">
        <w:t xml:space="preserve"> </w:t>
      </w:r>
      <w:r>
        <w:t>yang lebih tinggi, model Random Forest menjadi pilihan yang lebih efektif dalam mengatasi kompleksitas dan variasi data historis harga saham.</w:t>
      </w:r>
    </w:p>
    <w:p w14:paraId="0DBCA9F2" w14:textId="1EAA1006" w:rsidR="00611998" w:rsidRDefault="003E6A56" w:rsidP="003E6A56">
      <w:r>
        <w:t>Hasil ini memiliki implikasi praktis yang signifikan bagi para pemangku kepentingan pasar keuangan, terutama investor dan analis keuangan. Model prediksi yang diperoleh dapat digunakan sebagai panduan dalam pengambilan keputusan investasi, membantu mengidentifikasi tren potensial, dan meningkatkan pemahaman terhadap risiko yang terkait dengan pergerakan harga saham.</w:t>
      </w:r>
      <w:r w:rsidR="00150C76">
        <w:t xml:space="preserve"> </w:t>
      </w:r>
      <w:r>
        <w:t>Rekomendasi untuk penelitian selanjutnya melibatkan peningkatan model dengan mempertimbangkan faktor-faktor eksternal dan teknik analisis yang lebih mutakhir. Pengembangan ini diharapkan dapat menghadapi dinamika pasar yang terus berubah dan meningkatkan ketepatan prediksi harga saham secara keseluruhan. Kesimpulannya, penelitian ini memberikan kontribusi positif dalam menggali potensi PySpark dan algoritma Machine Learning untuk menganalisis pergerakan harga saham, menciptakan landasan yang solid untuk pengembangan lebih lanjut</w:t>
      </w:r>
      <w:r w:rsidR="00150C76">
        <w:t>.</w:t>
      </w:r>
    </w:p>
    <w:p w14:paraId="001B6FFF" w14:textId="77777777" w:rsidR="00611998" w:rsidRDefault="00611998" w:rsidP="008B1DB8">
      <w:pPr>
        <w:pStyle w:val="JudulBagian"/>
      </w:pPr>
      <w:r>
        <w:t xml:space="preserve">Daftar </w:t>
      </w:r>
      <w:r w:rsidR="00DA19FF">
        <w:t>Rujukan</w:t>
      </w:r>
    </w:p>
    <w:p w14:paraId="4ED485AD" w14:textId="382515FC" w:rsidR="006C4B86" w:rsidRPr="006C4B86" w:rsidRDefault="00101A84" w:rsidP="006C4B86">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6C4B86" w:rsidRPr="006C4B86">
        <w:rPr>
          <w:rFonts w:cs="Times New Roman"/>
          <w:noProof/>
          <w:szCs w:val="24"/>
        </w:rPr>
        <w:t>[1]</w:t>
      </w:r>
      <w:r w:rsidR="006C4B86" w:rsidRPr="006C4B86">
        <w:rPr>
          <w:rFonts w:cs="Times New Roman"/>
          <w:noProof/>
          <w:szCs w:val="24"/>
        </w:rPr>
        <w:tab/>
        <w:t xml:space="preserve">L. I. E. S. Setyo Wira Rizki, “Analisis Pengukuran Kinerja Portofolio Optimal Indeks Saham Lq45 Dengan Model Black-Litterman,” </w:t>
      </w:r>
      <w:r w:rsidR="006C4B86" w:rsidRPr="006C4B86">
        <w:rPr>
          <w:rFonts w:cs="Times New Roman"/>
          <w:i/>
          <w:iCs/>
          <w:noProof/>
          <w:szCs w:val="24"/>
        </w:rPr>
        <w:t>Bimaster  Bul. Ilm. Mat. Stat. dan Ter.</w:t>
      </w:r>
      <w:r w:rsidR="006C4B86" w:rsidRPr="006C4B86">
        <w:rPr>
          <w:rFonts w:cs="Times New Roman"/>
          <w:noProof/>
          <w:szCs w:val="24"/>
        </w:rPr>
        <w:t>, vol. 8, no. 3, pp. 555–562, 2019, doi: 10.26418/bbimst.v8i3.33904.</w:t>
      </w:r>
    </w:p>
    <w:p w14:paraId="4A1921BA" w14:textId="77777777" w:rsidR="006C4B86" w:rsidRPr="006C4B86" w:rsidRDefault="006C4B86" w:rsidP="006C4B86">
      <w:pPr>
        <w:widowControl w:val="0"/>
        <w:autoSpaceDE w:val="0"/>
        <w:autoSpaceDN w:val="0"/>
        <w:adjustRightInd w:val="0"/>
        <w:spacing w:line="240" w:lineRule="auto"/>
        <w:ind w:left="640" w:hanging="640"/>
        <w:rPr>
          <w:rFonts w:cs="Times New Roman"/>
          <w:noProof/>
          <w:szCs w:val="24"/>
        </w:rPr>
      </w:pPr>
      <w:r w:rsidRPr="006C4B86">
        <w:rPr>
          <w:rFonts w:cs="Times New Roman"/>
          <w:noProof/>
          <w:szCs w:val="24"/>
        </w:rPr>
        <w:t>[2]</w:t>
      </w:r>
      <w:r w:rsidRPr="006C4B86">
        <w:rPr>
          <w:rFonts w:cs="Times New Roman"/>
          <w:noProof/>
          <w:szCs w:val="24"/>
        </w:rPr>
        <w:tab/>
        <w:t xml:space="preserve">M. Jannah, F. Mardika, L. H. Hasibuan, and D. M. Putri, “Pemodelan Data Saham Menggunakan Analisis Time Series Dengan Pendekatan Copula Gaussian,” </w:t>
      </w:r>
      <w:r w:rsidRPr="006C4B86">
        <w:rPr>
          <w:rFonts w:cs="Times New Roman"/>
          <w:i/>
          <w:iCs/>
          <w:noProof/>
          <w:szCs w:val="24"/>
        </w:rPr>
        <w:t>Math Educ. J.</w:t>
      </w:r>
      <w:r w:rsidRPr="006C4B86">
        <w:rPr>
          <w:rFonts w:cs="Times New Roman"/>
          <w:noProof/>
          <w:szCs w:val="24"/>
        </w:rPr>
        <w:t>, vol. 5, no. 2, pp. 163–174, 2021, doi: 10.15548/mej.v5i2.3124.</w:t>
      </w:r>
    </w:p>
    <w:p w14:paraId="412FBB48" w14:textId="77777777" w:rsidR="006C4B86" w:rsidRPr="006C4B86" w:rsidRDefault="006C4B86" w:rsidP="006C4B86">
      <w:pPr>
        <w:widowControl w:val="0"/>
        <w:autoSpaceDE w:val="0"/>
        <w:autoSpaceDN w:val="0"/>
        <w:adjustRightInd w:val="0"/>
        <w:spacing w:line="240" w:lineRule="auto"/>
        <w:ind w:left="640" w:hanging="640"/>
        <w:rPr>
          <w:rFonts w:cs="Times New Roman"/>
          <w:noProof/>
          <w:szCs w:val="24"/>
        </w:rPr>
      </w:pPr>
      <w:r w:rsidRPr="006C4B86">
        <w:rPr>
          <w:rFonts w:cs="Times New Roman"/>
          <w:noProof/>
          <w:szCs w:val="24"/>
        </w:rPr>
        <w:t>[3]</w:t>
      </w:r>
      <w:r w:rsidRPr="006C4B86">
        <w:rPr>
          <w:rFonts w:cs="Times New Roman"/>
          <w:noProof/>
          <w:szCs w:val="24"/>
        </w:rPr>
        <w:tab/>
        <w:t xml:space="preserve">C. Z. Tumbel, H. Sitepu, and M. Hutagalung, “Analisis Big Data Berbasis Stream Processing Menggunakan Apache Spark,” </w:t>
      </w:r>
      <w:r w:rsidRPr="006C4B86">
        <w:rPr>
          <w:rFonts w:cs="Times New Roman"/>
          <w:i/>
          <w:iCs/>
          <w:noProof/>
          <w:szCs w:val="24"/>
        </w:rPr>
        <w:t>J. Telemat.</w:t>
      </w:r>
      <w:r w:rsidRPr="006C4B86">
        <w:rPr>
          <w:rFonts w:cs="Times New Roman"/>
          <w:noProof/>
          <w:szCs w:val="24"/>
        </w:rPr>
        <w:t>, vol. 11, no. 1, p. 6, 2017, [Online]. Available: http://journal.ithb.ac.id/telematika/article/view/145.</w:t>
      </w:r>
    </w:p>
    <w:p w14:paraId="5F308369" w14:textId="77777777" w:rsidR="006C4B86" w:rsidRPr="006C4B86" w:rsidRDefault="006C4B86" w:rsidP="006C4B86">
      <w:pPr>
        <w:widowControl w:val="0"/>
        <w:autoSpaceDE w:val="0"/>
        <w:autoSpaceDN w:val="0"/>
        <w:adjustRightInd w:val="0"/>
        <w:spacing w:line="240" w:lineRule="auto"/>
        <w:ind w:left="640" w:hanging="640"/>
        <w:rPr>
          <w:rFonts w:cs="Times New Roman"/>
          <w:noProof/>
          <w:szCs w:val="24"/>
        </w:rPr>
      </w:pPr>
      <w:r w:rsidRPr="006C4B86">
        <w:rPr>
          <w:rFonts w:cs="Times New Roman"/>
          <w:noProof/>
          <w:szCs w:val="24"/>
        </w:rPr>
        <w:t>[4]</w:t>
      </w:r>
      <w:r w:rsidRPr="006C4B86">
        <w:rPr>
          <w:rFonts w:cs="Times New Roman"/>
          <w:noProof/>
          <w:szCs w:val="24"/>
        </w:rPr>
        <w:tab/>
        <w:t xml:space="preserve">R. Purnomo, Wowon Priatna, and Tri Dharma Putra, “Implementasi Big Data Analytical Untuk Perguruan Tinggi Menggunakan Machine Learning,” </w:t>
      </w:r>
      <w:r w:rsidRPr="006C4B86">
        <w:rPr>
          <w:rFonts w:cs="Times New Roman"/>
          <w:i/>
          <w:iCs/>
          <w:noProof/>
          <w:szCs w:val="24"/>
        </w:rPr>
        <w:t>J. Inform. Inf. Secur.</w:t>
      </w:r>
      <w:r w:rsidRPr="006C4B86">
        <w:rPr>
          <w:rFonts w:cs="Times New Roman"/>
          <w:noProof/>
          <w:szCs w:val="24"/>
        </w:rPr>
        <w:t>, vol. 2, no. 1, pp. 77–88, 2021, doi: 10.31599/jiforty.v2i1.633.</w:t>
      </w:r>
    </w:p>
    <w:p w14:paraId="632E2D35" w14:textId="77777777" w:rsidR="006C4B86" w:rsidRPr="006C4B86" w:rsidRDefault="006C4B86" w:rsidP="006C4B86">
      <w:pPr>
        <w:widowControl w:val="0"/>
        <w:autoSpaceDE w:val="0"/>
        <w:autoSpaceDN w:val="0"/>
        <w:adjustRightInd w:val="0"/>
        <w:spacing w:line="240" w:lineRule="auto"/>
        <w:ind w:left="640" w:hanging="640"/>
        <w:rPr>
          <w:rFonts w:cs="Times New Roman"/>
          <w:noProof/>
          <w:szCs w:val="24"/>
        </w:rPr>
      </w:pPr>
      <w:r w:rsidRPr="006C4B86">
        <w:rPr>
          <w:rFonts w:cs="Times New Roman"/>
          <w:noProof/>
          <w:szCs w:val="24"/>
        </w:rPr>
        <w:lastRenderedPageBreak/>
        <w:t>[5]</w:t>
      </w:r>
      <w:r w:rsidRPr="006C4B86">
        <w:rPr>
          <w:rFonts w:cs="Times New Roman"/>
          <w:noProof/>
          <w:szCs w:val="24"/>
        </w:rPr>
        <w:tab/>
        <w:t xml:space="preserve">N. A. ’Izzah </w:t>
      </w:r>
      <w:r w:rsidRPr="006C4B86">
        <w:rPr>
          <w:rFonts w:cs="Times New Roman"/>
          <w:i/>
          <w:iCs/>
          <w:noProof/>
          <w:szCs w:val="24"/>
        </w:rPr>
        <w:t>et al.</w:t>
      </w:r>
      <w:r w:rsidRPr="006C4B86">
        <w:rPr>
          <w:rFonts w:cs="Times New Roman"/>
          <w:noProof/>
          <w:szCs w:val="24"/>
        </w:rPr>
        <w:t xml:space="preserve">, “Analisis Teknikal Pergerakan Harga Saham Dengan Menggunakan Indikator Stochastic Oscillator Dan Weighted Moving Average,” </w:t>
      </w:r>
      <w:r w:rsidRPr="006C4B86">
        <w:rPr>
          <w:rFonts w:cs="Times New Roman"/>
          <w:i/>
          <w:iCs/>
          <w:noProof/>
          <w:szCs w:val="24"/>
        </w:rPr>
        <w:t>Keunis</w:t>
      </w:r>
      <w:r w:rsidRPr="006C4B86">
        <w:rPr>
          <w:rFonts w:cs="Times New Roman"/>
          <w:noProof/>
          <w:szCs w:val="24"/>
        </w:rPr>
        <w:t>, vol. 9, no. 1, p. 36, 2021, doi: 10.32497/keunis.v9i1.2307.</w:t>
      </w:r>
    </w:p>
    <w:p w14:paraId="7D8930D4" w14:textId="77777777" w:rsidR="006C4B86" w:rsidRPr="006C4B86" w:rsidRDefault="006C4B86" w:rsidP="006C4B86">
      <w:pPr>
        <w:widowControl w:val="0"/>
        <w:autoSpaceDE w:val="0"/>
        <w:autoSpaceDN w:val="0"/>
        <w:adjustRightInd w:val="0"/>
        <w:spacing w:line="240" w:lineRule="auto"/>
        <w:ind w:left="640" w:hanging="640"/>
        <w:rPr>
          <w:rFonts w:cs="Times New Roman"/>
          <w:noProof/>
          <w:szCs w:val="24"/>
        </w:rPr>
      </w:pPr>
      <w:r w:rsidRPr="006C4B86">
        <w:rPr>
          <w:rFonts w:cs="Times New Roman"/>
          <w:noProof/>
          <w:szCs w:val="24"/>
        </w:rPr>
        <w:t>[6]</w:t>
      </w:r>
      <w:r w:rsidRPr="006C4B86">
        <w:rPr>
          <w:rFonts w:cs="Times New Roman"/>
          <w:noProof/>
          <w:szCs w:val="24"/>
        </w:rPr>
        <w:tab/>
        <w:t xml:space="preserve">P. Prihatiningsih, E. Duriany, A. Sunindyo, and M. A. Kodir, “Strategi Investasi Saham Di Bursa Efek Indonesia Dengan Analisis Teknikal,” </w:t>
      </w:r>
      <w:r w:rsidRPr="006C4B86">
        <w:rPr>
          <w:rFonts w:cs="Times New Roman"/>
          <w:i/>
          <w:iCs/>
          <w:noProof/>
          <w:szCs w:val="24"/>
        </w:rPr>
        <w:t>J. Aktual Akunt. Keuang. Bisnis Terap.</w:t>
      </w:r>
      <w:r w:rsidRPr="006C4B86">
        <w:rPr>
          <w:rFonts w:cs="Times New Roman"/>
          <w:noProof/>
          <w:szCs w:val="24"/>
        </w:rPr>
        <w:t>, vol. 5, no. 2, p. 198, 2022, doi: 10.32497/akunbisnis.v5i2.4060.</w:t>
      </w:r>
    </w:p>
    <w:p w14:paraId="13232869" w14:textId="77777777" w:rsidR="006C4B86" w:rsidRPr="006C4B86" w:rsidRDefault="006C4B86" w:rsidP="006C4B86">
      <w:pPr>
        <w:widowControl w:val="0"/>
        <w:autoSpaceDE w:val="0"/>
        <w:autoSpaceDN w:val="0"/>
        <w:adjustRightInd w:val="0"/>
        <w:spacing w:line="240" w:lineRule="auto"/>
        <w:ind w:left="640" w:hanging="640"/>
        <w:rPr>
          <w:rFonts w:cs="Times New Roman"/>
          <w:noProof/>
          <w:szCs w:val="24"/>
        </w:rPr>
      </w:pPr>
      <w:r w:rsidRPr="006C4B86">
        <w:rPr>
          <w:rFonts w:cs="Times New Roman"/>
          <w:noProof/>
          <w:szCs w:val="24"/>
        </w:rPr>
        <w:t>[7]</w:t>
      </w:r>
      <w:r w:rsidRPr="006C4B86">
        <w:rPr>
          <w:rFonts w:cs="Times New Roman"/>
          <w:noProof/>
          <w:szCs w:val="24"/>
        </w:rPr>
        <w:tab/>
        <w:t>P. Studi and T. Informatika, “Penerapan Decision Tree untuk memprediksi pergerakan harga saham dengan analisis Foreign Flow,” no. 13519196.</w:t>
      </w:r>
    </w:p>
    <w:p w14:paraId="46D1ED21" w14:textId="77777777" w:rsidR="006C4B86" w:rsidRPr="006C4B86" w:rsidRDefault="006C4B86" w:rsidP="006C4B86">
      <w:pPr>
        <w:widowControl w:val="0"/>
        <w:autoSpaceDE w:val="0"/>
        <w:autoSpaceDN w:val="0"/>
        <w:adjustRightInd w:val="0"/>
        <w:spacing w:line="240" w:lineRule="auto"/>
        <w:ind w:left="640" w:hanging="640"/>
        <w:rPr>
          <w:rFonts w:cs="Times New Roman"/>
          <w:noProof/>
          <w:szCs w:val="24"/>
        </w:rPr>
      </w:pPr>
      <w:r w:rsidRPr="006C4B86">
        <w:rPr>
          <w:rFonts w:cs="Times New Roman"/>
          <w:noProof/>
          <w:szCs w:val="24"/>
        </w:rPr>
        <w:t>[8]</w:t>
      </w:r>
      <w:r w:rsidRPr="006C4B86">
        <w:rPr>
          <w:rFonts w:cs="Times New Roman"/>
          <w:noProof/>
          <w:szCs w:val="24"/>
        </w:rPr>
        <w:tab/>
        <w:t xml:space="preserve">A. Pratomo, R. F. Umbara, and A. A. Rohmawati, “Prediksi Pergerakan Harga Saham Dengan Metode Random Forest Menggunakan Trend Deterministic Data Preparation (Studi Kasus Saham Perusahaan Pt Astra International Tbk, Pt Garuda Indonesia Tbk, Dan Pt Indosat Tbk,” </w:t>
      </w:r>
      <w:r w:rsidRPr="006C4B86">
        <w:rPr>
          <w:rFonts w:cs="Times New Roman"/>
          <w:i/>
          <w:iCs/>
          <w:noProof/>
          <w:szCs w:val="24"/>
        </w:rPr>
        <w:t>eProceedings Eng.</w:t>
      </w:r>
      <w:r w:rsidRPr="006C4B86">
        <w:rPr>
          <w:rFonts w:cs="Times New Roman"/>
          <w:noProof/>
          <w:szCs w:val="24"/>
        </w:rPr>
        <w:t>, vol. 6, no. 1, pp. 2545–2556, 2019.</w:t>
      </w:r>
    </w:p>
    <w:p w14:paraId="7E82F289" w14:textId="77777777" w:rsidR="006C4B86" w:rsidRPr="006C4B86" w:rsidRDefault="006C4B86" w:rsidP="006C4B86">
      <w:pPr>
        <w:widowControl w:val="0"/>
        <w:autoSpaceDE w:val="0"/>
        <w:autoSpaceDN w:val="0"/>
        <w:adjustRightInd w:val="0"/>
        <w:spacing w:line="240" w:lineRule="auto"/>
        <w:ind w:left="640" w:hanging="640"/>
        <w:rPr>
          <w:rFonts w:cs="Times New Roman"/>
          <w:noProof/>
          <w:szCs w:val="24"/>
        </w:rPr>
      </w:pPr>
      <w:r w:rsidRPr="006C4B86">
        <w:rPr>
          <w:rFonts w:cs="Times New Roman"/>
          <w:noProof/>
          <w:szCs w:val="24"/>
        </w:rPr>
        <w:t>[9]</w:t>
      </w:r>
      <w:r w:rsidRPr="006C4B86">
        <w:rPr>
          <w:rFonts w:cs="Times New Roman"/>
          <w:noProof/>
          <w:szCs w:val="24"/>
        </w:rPr>
        <w:tab/>
        <w:t xml:space="preserve">R. A. Fauzi, I. Cholissodin, and B. Rahayudi, “Pemanfaatan Spark untuk Analisis Sentimen Mengenai Netralitas Berita dalam Membahas Pemilu Presiden 2019 Menggunakan Metode Naive Bayes Classifier,” </w:t>
      </w:r>
      <w:r w:rsidRPr="006C4B86">
        <w:rPr>
          <w:rFonts w:cs="Times New Roman"/>
          <w:i/>
          <w:iCs/>
          <w:noProof/>
          <w:szCs w:val="24"/>
        </w:rPr>
        <w:t>J. Pengemb. Teknol. Inf. dan Ilmu Komput.</w:t>
      </w:r>
      <w:r w:rsidRPr="006C4B86">
        <w:rPr>
          <w:rFonts w:cs="Times New Roman"/>
          <w:noProof/>
          <w:szCs w:val="24"/>
        </w:rPr>
        <w:t>, vol. 5, no. 3, pp. 1070–1077, 2021, [Online]. Available: https://j-ptiik.ub.ac.id/index.php/j-ptiik/article/view/8741.</w:t>
      </w:r>
    </w:p>
    <w:p w14:paraId="009F7306" w14:textId="77777777" w:rsidR="006C4B86" w:rsidRPr="006C4B86" w:rsidRDefault="006C4B86" w:rsidP="006C4B86">
      <w:pPr>
        <w:widowControl w:val="0"/>
        <w:autoSpaceDE w:val="0"/>
        <w:autoSpaceDN w:val="0"/>
        <w:adjustRightInd w:val="0"/>
        <w:spacing w:line="240" w:lineRule="auto"/>
        <w:ind w:left="640" w:hanging="640"/>
        <w:rPr>
          <w:rFonts w:cs="Times New Roman"/>
          <w:noProof/>
          <w:szCs w:val="24"/>
        </w:rPr>
      </w:pPr>
      <w:r w:rsidRPr="006C4B86">
        <w:rPr>
          <w:rFonts w:cs="Times New Roman"/>
          <w:noProof/>
          <w:szCs w:val="24"/>
        </w:rPr>
        <w:t>[10]</w:t>
      </w:r>
      <w:r w:rsidRPr="006C4B86">
        <w:rPr>
          <w:rFonts w:cs="Times New Roman"/>
          <w:noProof/>
          <w:szCs w:val="24"/>
        </w:rPr>
        <w:tab/>
        <w:t xml:space="preserve">S. Oliviandi, A. B. Osmond, and R. Latuconsina, “Implementasi Apache Spark Pada Big Data Berbasis Hadoop Distributed File System,” </w:t>
      </w:r>
      <w:r w:rsidRPr="006C4B86">
        <w:rPr>
          <w:rFonts w:cs="Times New Roman"/>
          <w:i/>
          <w:iCs/>
          <w:noProof/>
          <w:szCs w:val="24"/>
        </w:rPr>
        <w:t>e-Proceeding Eng.</w:t>
      </w:r>
      <w:r w:rsidRPr="006C4B86">
        <w:rPr>
          <w:rFonts w:cs="Times New Roman"/>
          <w:noProof/>
          <w:szCs w:val="24"/>
        </w:rPr>
        <w:t>, vol. 5, no. 1 Maret, pp. 1005–1012, 2018.</w:t>
      </w:r>
    </w:p>
    <w:p w14:paraId="000C6D66" w14:textId="77777777" w:rsidR="006C4B86" w:rsidRPr="006C4B86" w:rsidRDefault="006C4B86" w:rsidP="006C4B86">
      <w:pPr>
        <w:widowControl w:val="0"/>
        <w:autoSpaceDE w:val="0"/>
        <w:autoSpaceDN w:val="0"/>
        <w:adjustRightInd w:val="0"/>
        <w:spacing w:line="240" w:lineRule="auto"/>
        <w:ind w:left="640" w:hanging="640"/>
        <w:rPr>
          <w:rFonts w:cs="Times New Roman"/>
          <w:noProof/>
          <w:szCs w:val="24"/>
        </w:rPr>
      </w:pPr>
      <w:r w:rsidRPr="006C4B86">
        <w:rPr>
          <w:rFonts w:cs="Times New Roman"/>
          <w:noProof/>
          <w:szCs w:val="24"/>
        </w:rPr>
        <w:t>[11]</w:t>
      </w:r>
      <w:r w:rsidRPr="006C4B86">
        <w:rPr>
          <w:rFonts w:cs="Times New Roman"/>
          <w:noProof/>
          <w:szCs w:val="24"/>
        </w:rPr>
        <w:tab/>
        <w:t xml:space="preserve">J. S. Prasetyo, “Stock Price Prediction Using Machine Learning With Long Short Therm Memory Method (LSTM),” </w:t>
      </w:r>
      <w:r w:rsidRPr="006C4B86">
        <w:rPr>
          <w:rFonts w:cs="Times New Roman"/>
          <w:i/>
          <w:iCs/>
          <w:noProof/>
          <w:szCs w:val="24"/>
        </w:rPr>
        <w:t>Kilat</w:t>
      </w:r>
      <w:r w:rsidRPr="006C4B86">
        <w:rPr>
          <w:rFonts w:cs="Times New Roman"/>
          <w:noProof/>
          <w:szCs w:val="24"/>
        </w:rPr>
        <w:t>, vol. 12, no. 1, pp. 64–78, 2023, doi: 10.33322/kilat.v12i1.1723.</w:t>
      </w:r>
    </w:p>
    <w:p w14:paraId="77CD88B7" w14:textId="77777777" w:rsidR="006C4B86" w:rsidRPr="006C4B86" w:rsidRDefault="006C4B86" w:rsidP="006C4B86">
      <w:pPr>
        <w:widowControl w:val="0"/>
        <w:autoSpaceDE w:val="0"/>
        <w:autoSpaceDN w:val="0"/>
        <w:adjustRightInd w:val="0"/>
        <w:spacing w:line="240" w:lineRule="auto"/>
        <w:ind w:left="640" w:hanging="640"/>
        <w:rPr>
          <w:rFonts w:cs="Times New Roman"/>
          <w:noProof/>
          <w:szCs w:val="24"/>
        </w:rPr>
      </w:pPr>
      <w:r w:rsidRPr="006C4B86">
        <w:rPr>
          <w:rFonts w:cs="Times New Roman"/>
          <w:noProof/>
          <w:szCs w:val="24"/>
        </w:rPr>
        <w:t>[12]</w:t>
      </w:r>
      <w:r w:rsidRPr="006C4B86">
        <w:rPr>
          <w:rFonts w:cs="Times New Roman"/>
          <w:noProof/>
          <w:szCs w:val="24"/>
        </w:rPr>
        <w:tab/>
        <w:t xml:space="preserve">W. Hastomo, A. S. B. Karno, N. Kalbuana, E. Nisfiani, and L. ETP, “Optimasi Deep Learning untuk Prediksi Saham di Masa Pandemi Covid-19,” </w:t>
      </w:r>
      <w:r w:rsidRPr="006C4B86">
        <w:rPr>
          <w:rFonts w:cs="Times New Roman"/>
          <w:i/>
          <w:iCs/>
          <w:noProof/>
          <w:szCs w:val="24"/>
        </w:rPr>
        <w:t>J. Edukasi dan Penelit. Inform.</w:t>
      </w:r>
      <w:r w:rsidRPr="006C4B86">
        <w:rPr>
          <w:rFonts w:cs="Times New Roman"/>
          <w:noProof/>
          <w:szCs w:val="24"/>
        </w:rPr>
        <w:t>, vol. 7, no. 2, p. 133, 2021, doi: 10.26418/jp.v7i2.47411.</w:t>
      </w:r>
    </w:p>
    <w:p w14:paraId="2302D5B2" w14:textId="77777777" w:rsidR="006C4B86" w:rsidRPr="006C4B86" w:rsidRDefault="006C4B86" w:rsidP="006C4B86">
      <w:pPr>
        <w:widowControl w:val="0"/>
        <w:autoSpaceDE w:val="0"/>
        <w:autoSpaceDN w:val="0"/>
        <w:adjustRightInd w:val="0"/>
        <w:spacing w:line="240" w:lineRule="auto"/>
        <w:ind w:left="640" w:hanging="640"/>
        <w:rPr>
          <w:rFonts w:cs="Times New Roman"/>
          <w:noProof/>
          <w:szCs w:val="24"/>
        </w:rPr>
      </w:pPr>
      <w:r w:rsidRPr="006C4B86">
        <w:rPr>
          <w:rFonts w:cs="Times New Roman"/>
          <w:noProof/>
          <w:szCs w:val="24"/>
        </w:rPr>
        <w:t>[13]</w:t>
      </w:r>
      <w:r w:rsidRPr="006C4B86">
        <w:rPr>
          <w:rFonts w:cs="Times New Roman"/>
          <w:noProof/>
          <w:szCs w:val="24"/>
        </w:rPr>
        <w:tab/>
        <w:t xml:space="preserve">M. K. Abdi, C. N. Farida, D. A. Ramadhanik, L. Anifa, A. Devit, and C. Putra, “Analisis Pengambilan Keputusan Saham Dengan Metode Decision Analysis Pada Investasi Saham PT . Indofood Sukses Makmur Tbk .,” </w:t>
      </w:r>
      <w:r w:rsidRPr="006C4B86">
        <w:rPr>
          <w:rFonts w:cs="Times New Roman"/>
          <w:i/>
          <w:iCs/>
          <w:noProof/>
          <w:szCs w:val="24"/>
        </w:rPr>
        <w:t>Snhrp</w:t>
      </w:r>
      <w:r w:rsidRPr="006C4B86">
        <w:rPr>
          <w:rFonts w:cs="Times New Roman"/>
          <w:noProof/>
          <w:szCs w:val="24"/>
        </w:rPr>
        <w:t>, no. April, pp. 68–76, 2022, [Online]. Available: https://snhrp.unipasby.ac.id/prosiding/index.php/snhrp/article/view/296%0Ahttps://snhrp.unipasby.ac.id/prosiding/index.php/snhrp/article/download/296/246.</w:t>
      </w:r>
    </w:p>
    <w:p w14:paraId="3ECCC8C8" w14:textId="77777777" w:rsidR="006C4B86" w:rsidRPr="006C4B86" w:rsidRDefault="006C4B86" w:rsidP="006C4B86">
      <w:pPr>
        <w:widowControl w:val="0"/>
        <w:autoSpaceDE w:val="0"/>
        <w:autoSpaceDN w:val="0"/>
        <w:adjustRightInd w:val="0"/>
        <w:spacing w:line="240" w:lineRule="auto"/>
        <w:ind w:left="640" w:hanging="640"/>
        <w:rPr>
          <w:noProof/>
        </w:rPr>
      </w:pPr>
      <w:r w:rsidRPr="006C4B86">
        <w:rPr>
          <w:rFonts w:cs="Times New Roman"/>
          <w:noProof/>
          <w:szCs w:val="24"/>
        </w:rPr>
        <w:t>[14]</w:t>
      </w:r>
      <w:r w:rsidRPr="006C4B86">
        <w:rPr>
          <w:rFonts w:cs="Times New Roman"/>
          <w:noProof/>
          <w:szCs w:val="24"/>
        </w:rPr>
        <w:tab/>
        <w:t xml:space="preserve">Reza Maulana and Devy Kumalasari, “Analisis Dan Perbandingan Algoritma Data Mining Dalam Prediksi Harga Saham Ggrm,” </w:t>
      </w:r>
      <w:r w:rsidRPr="006C4B86">
        <w:rPr>
          <w:rFonts w:cs="Times New Roman"/>
          <w:i/>
          <w:iCs/>
          <w:noProof/>
          <w:szCs w:val="24"/>
        </w:rPr>
        <w:t>J. Inform. Kaputama</w:t>
      </w:r>
      <w:r w:rsidRPr="006C4B86">
        <w:rPr>
          <w:rFonts w:cs="Times New Roman"/>
          <w:noProof/>
          <w:szCs w:val="24"/>
        </w:rPr>
        <w:t>, vol. 3, no. 1, pp. 22–28, 2019, [Online]. Available: https://finance.yahoo.com/quote/GGRM.J.</w:t>
      </w:r>
    </w:p>
    <w:p w14:paraId="14FE2671" w14:textId="2167C65A" w:rsidR="008B1DB8" w:rsidRPr="00922CF5" w:rsidRDefault="00101A84" w:rsidP="00E7494F">
      <w:pPr>
        <w:ind w:left="284" w:hanging="284"/>
      </w:pPr>
      <w:r>
        <w:fldChar w:fldCharType="end"/>
      </w:r>
    </w:p>
    <w:sectPr w:rsidR="008B1DB8" w:rsidRPr="00922CF5" w:rsidSect="009D6BAE">
      <w:headerReference w:type="default" r:id="rId16"/>
      <w:footerReference w:type="default" r:id="rId17"/>
      <w:pgSz w:w="11906" w:h="16838"/>
      <w:pgMar w:top="2054" w:right="1418" w:bottom="1418" w:left="1418"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E9E94" w14:textId="77777777" w:rsidR="00BF1E56" w:rsidRDefault="00BF1E56" w:rsidP="008B1DB8">
      <w:r>
        <w:separator/>
      </w:r>
    </w:p>
  </w:endnote>
  <w:endnote w:type="continuationSeparator" w:id="0">
    <w:p w14:paraId="3344FCED" w14:textId="77777777" w:rsidR="00BF1E56" w:rsidRDefault="00BF1E56" w:rsidP="008B1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9E33F" w14:textId="77777777" w:rsidR="002E57FA" w:rsidRPr="002E57FA" w:rsidRDefault="002E57FA" w:rsidP="008B1DB8">
    <w:pPr>
      <w:pStyle w:val="Header"/>
    </w:pPr>
    <w:r w:rsidRPr="002E57FA">
      <w:rPr>
        <w:b/>
        <w:bCs/>
      </w:rPr>
      <w:t>Prosiding SAINTEK</w:t>
    </w:r>
    <w:r w:rsidRPr="002E57FA">
      <w:t>: Sains dan Teknologi Vol.1 No.1 Tahun 2022</w:t>
    </w:r>
    <w:r>
      <w:tab/>
    </w:r>
    <w:r w:rsidRPr="002E57FA">
      <w:fldChar w:fldCharType="begin"/>
    </w:r>
    <w:r w:rsidRPr="002E57FA">
      <w:instrText xml:space="preserve"> PAGE   \* MERGEFORMAT </w:instrText>
    </w:r>
    <w:r w:rsidRPr="002E57FA">
      <w:fldChar w:fldCharType="separate"/>
    </w:r>
    <w:r w:rsidRPr="002E57FA">
      <w:rPr>
        <w:noProof/>
      </w:rPr>
      <w:t>1</w:t>
    </w:r>
    <w:r w:rsidRPr="002E57FA">
      <w:rPr>
        <w:noProof/>
      </w:rPr>
      <w:fldChar w:fldCharType="end"/>
    </w:r>
  </w:p>
  <w:p w14:paraId="7CFFD222" w14:textId="77777777" w:rsidR="002E57FA" w:rsidRDefault="002E57FA" w:rsidP="008B1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D537A" w14:textId="77777777" w:rsidR="00BF1E56" w:rsidRDefault="00BF1E56" w:rsidP="008B1DB8">
      <w:r>
        <w:separator/>
      </w:r>
    </w:p>
  </w:footnote>
  <w:footnote w:type="continuationSeparator" w:id="0">
    <w:p w14:paraId="7C5FA523" w14:textId="77777777" w:rsidR="00BF1E56" w:rsidRDefault="00BF1E56" w:rsidP="008B1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2DE2D" w14:textId="77777777" w:rsidR="0055271E" w:rsidRPr="00047AE7" w:rsidRDefault="0055271E" w:rsidP="00047AE7">
    <w:pPr>
      <w:pStyle w:val="Header"/>
      <w:jc w:val="right"/>
      <w:rPr>
        <w:b/>
        <w:bCs/>
      </w:rPr>
    </w:pPr>
    <w:r w:rsidRPr="00047AE7">
      <w:rPr>
        <w:b/>
        <w:bCs/>
      </w:rPr>
      <w:t>ISSN: xxxx-xxxx</w:t>
    </w:r>
  </w:p>
  <w:p w14:paraId="175258DD" w14:textId="77777777" w:rsidR="0055271E" w:rsidRPr="002E57FA" w:rsidRDefault="0055271E" w:rsidP="00047AE7">
    <w:pPr>
      <w:pStyle w:val="Header"/>
      <w:jc w:val="right"/>
    </w:pPr>
    <w:r w:rsidRPr="002E57FA">
      <w:rPr>
        <w:b/>
        <w:bCs/>
      </w:rPr>
      <w:t>Prosiding SAINTEK</w:t>
    </w:r>
    <w:r w:rsidRPr="002E57FA">
      <w:t>: Sain</w:t>
    </w:r>
    <w:r w:rsidR="00B5037C" w:rsidRPr="002E57FA">
      <w:t>s</w:t>
    </w:r>
    <w:r w:rsidRPr="002E57FA">
      <w:t xml:space="preserve"> dan Teknologi Vol.1 No.1 </w:t>
    </w:r>
    <w:r w:rsidR="002E57FA" w:rsidRPr="002E57FA">
      <w:t>Tahun</w:t>
    </w:r>
    <w:r w:rsidRPr="002E57FA">
      <w:t xml:space="preserve"> 2022</w:t>
    </w:r>
  </w:p>
  <w:p w14:paraId="4D27DB12" w14:textId="77777777" w:rsidR="0055271E" w:rsidRPr="002E57FA" w:rsidRDefault="0055271E" w:rsidP="00047AE7">
    <w:pPr>
      <w:pStyle w:val="Header"/>
      <w:jc w:val="right"/>
    </w:pPr>
    <w:r w:rsidRPr="002E57FA">
      <w:rPr>
        <w:i/>
        <w:iCs/>
      </w:rPr>
      <w:t>Call for paper</w:t>
    </w:r>
    <w:r w:rsidR="00B5037C" w:rsidRPr="002E57FA">
      <w:rPr>
        <w:i/>
        <w:iCs/>
      </w:rPr>
      <w:t>s</w:t>
    </w:r>
    <w:r w:rsidR="00B5037C" w:rsidRPr="002E57FA">
      <w:t xml:space="preserve"> dan Seminar Nasional Sains dan Teknologi Ke-1 2022</w:t>
    </w:r>
  </w:p>
  <w:p w14:paraId="0D0C11A4" w14:textId="77777777" w:rsidR="00B5037C" w:rsidRPr="002E57FA" w:rsidRDefault="00B5037C" w:rsidP="00047AE7">
    <w:pPr>
      <w:pStyle w:val="Header"/>
      <w:jc w:val="right"/>
    </w:pPr>
    <w:r w:rsidRPr="002E57FA">
      <w:t>Fakultas Teknik, Universitas Pelita Bangsa, Juli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0301"/>
    <w:multiLevelType w:val="hybridMultilevel"/>
    <w:tmpl w:val="1BC253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BD"/>
    <w:rsid w:val="00012CC7"/>
    <w:rsid w:val="00047AE7"/>
    <w:rsid w:val="000900DE"/>
    <w:rsid w:val="000D0CA3"/>
    <w:rsid w:val="000D76E5"/>
    <w:rsid w:val="00101A84"/>
    <w:rsid w:val="00150C76"/>
    <w:rsid w:val="001F4B60"/>
    <w:rsid w:val="0027526C"/>
    <w:rsid w:val="002A66DD"/>
    <w:rsid w:val="002D0D85"/>
    <w:rsid w:val="002D38B4"/>
    <w:rsid w:val="002E1270"/>
    <w:rsid w:val="002E1834"/>
    <w:rsid w:val="002E1DE2"/>
    <w:rsid w:val="002E57FA"/>
    <w:rsid w:val="002F033E"/>
    <w:rsid w:val="003114F3"/>
    <w:rsid w:val="00347CC1"/>
    <w:rsid w:val="00355343"/>
    <w:rsid w:val="00355C28"/>
    <w:rsid w:val="0036066B"/>
    <w:rsid w:val="003B0C0D"/>
    <w:rsid w:val="003C169C"/>
    <w:rsid w:val="003C74D7"/>
    <w:rsid w:val="003E6A56"/>
    <w:rsid w:val="004168C2"/>
    <w:rsid w:val="00425C1E"/>
    <w:rsid w:val="00434E9D"/>
    <w:rsid w:val="00451E48"/>
    <w:rsid w:val="0046307A"/>
    <w:rsid w:val="00481888"/>
    <w:rsid w:val="00493444"/>
    <w:rsid w:val="004B0BC3"/>
    <w:rsid w:val="004D47C9"/>
    <w:rsid w:val="004F6EF1"/>
    <w:rsid w:val="00547664"/>
    <w:rsid w:val="00551160"/>
    <w:rsid w:val="0055271E"/>
    <w:rsid w:val="005A0DAD"/>
    <w:rsid w:val="005E7859"/>
    <w:rsid w:val="005F01B1"/>
    <w:rsid w:val="00611998"/>
    <w:rsid w:val="00657A1F"/>
    <w:rsid w:val="00682DD7"/>
    <w:rsid w:val="00697DAF"/>
    <w:rsid w:val="006C4B86"/>
    <w:rsid w:val="006C72D5"/>
    <w:rsid w:val="006E7A08"/>
    <w:rsid w:val="007037B2"/>
    <w:rsid w:val="00710309"/>
    <w:rsid w:val="00730CB3"/>
    <w:rsid w:val="00735474"/>
    <w:rsid w:val="007503BD"/>
    <w:rsid w:val="0075441D"/>
    <w:rsid w:val="00754754"/>
    <w:rsid w:val="00782DC4"/>
    <w:rsid w:val="00782ECE"/>
    <w:rsid w:val="007D1C15"/>
    <w:rsid w:val="007E2D69"/>
    <w:rsid w:val="00842396"/>
    <w:rsid w:val="00874DC9"/>
    <w:rsid w:val="008805FF"/>
    <w:rsid w:val="008B1DB8"/>
    <w:rsid w:val="00905FEA"/>
    <w:rsid w:val="00922CF5"/>
    <w:rsid w:val="00927A63"/>
    <w:rsid w:val="00991D32"/>
    <w:rsid w:val="009B2E28"/>
    <w:rsid w:val="009D116E"/>
    <w:rsid w:val="009D6BAE"/>
    <w:rsid w:val="00A2152A"/>
    <w:rsid w:val="00A7450A"/>
    <w:rsid w:val="00A751C0"/>
    <w:rsid w:val="00A75B7F"/>
    <w:rsid w:val="00A82A77"/>
    <w:rsid w:val="00AA2CF8"/>
    <w:rsid w:val="00AB063B"/>
    <w:rsid w:val="00AB4118"/>
    <w:rsid w:val="00AD54DC"/>
    <w:rsid w:val="00AF6F91"/>
    <w:rsid w:val="00B44D51"/>
    <w:rsid w:val="00B5037C"/>
    <w:rsid w:val="00B95E68"/>
    <w:rsid w:val="00BC0123"/>
    <w:rsid w:val="00BE151A"/>
    <w:rsid w:val="00BF1E56"/>
    <w:rsid w:val="00BF40CB"/>
    <w:rsid w:val="00C00620"/>
    <w:rsid w:val="00C04AEB"/>
    <w:rsid w:val="00C073B9"/>
    <w:rsid w:val="00C74681"/>
    <w:rsid w:val="00CB6BF8"/>
    <w:rsid w:val="00D15D36"/>
    <w:rsid w:val="00D777BF"/>
    <w:rsid w:val="00DA19FF"/>
    <w:rsid w:val="00DD59F1"/>
    <w:rsid w:val="00E24F49"/>
    <w:rsid w:val="00E311AE"/>
    <w:rsid w:val="00E7494F"/>
    <w:rsid w:val="00F15CFB"/>
    <w:rsid w:val="00FB4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4D51F"/>
  <w15:chartTrackingRefBased/>
  <w15:docId w15:val="{47C5DAD3-4B79-4DF7-B480-744F817D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DB8"/>
    <w:pPr>
      <w:jc w:val="both"/>
    </w:pPr>
    <w:rPr>
      <w:rFonts w:ascii="Garamond" w:hAnsi="Garamond"/>
    </w:rPr>
  </w:style>
  <w:style w:type="paragraph" w:styleId="Heading1">
    <w:name w:val="heading 1"/>
    <w:basedOn w:val="Normal"/>
    <w:next w:val="Normal"/>
    <w:link w:val="Heading1Char"/>
    <w:uiPriority w:val="9"/>
    <w:qFormat/>
    <w:rsid w:val="007D1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71E"/>
  </w:style>
  <w:style w:type="paragraph" w:styleId="Footer">
    <w:name w:val="footer"/>
    <w:basedOn w:val="Normal"/>
    <w:link w:val="FooterChar"/>
    <w:uiPriority w:val="99"/>
    <w:unhideWhenUsed/>
    <w:rsid w:val="00552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71E"/>
  </w:style>
  <w:style w:type="character" w:customStyle="1" w:styleId="Heading1Char">
    <w:name w:val="Heading 1 Char"/>
    <w:basedOn w:val="DefaultParagraphFont"/>
    <w:link w:val="Heading1"/>
    <w:uiPriority w:val="9"/>
    <w:rsid w:val="007D1C15"/>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link w:val="JudulChar"/>
    <w:qFormat/>
    <w:rsid w:val="00697DAF"/>
    <w:pPr>
      <w:spacing w:line="360" w:lineRule="auto"/>
      <w:jc w:val="center"/>
    </w:pPr>
    <w:rPr>
      <w:rFonts w:ascii="Garamond" w:hAnsi="Garamond"/>
      <w:b/>
      <w:bCs/>
      <w:color w:val="auto"/>
    </w:rPr>
  </w:style>
  <w:style w:type="paragraph" w:customStyle="1" w:styleId="JudulInggris">
    <w:name w:val="Judul Inggris"/>
    <w:basedOn w:val="Normal"/>
    <w:link w:val="JudulInggrisChar"/>
    <w:qFormat/>
    <w:rsid w:val="00922CF5"/>
    <w:pPr>
      <w:spacing w:line="480" w:lineRule="auto"/>
      <w:jc w:val="center"/>
    </w:pPr>
    <w:rPr>
      <w:b/>
      <w:bCs/>
      <w:i/>
      <w:iCs/>
      <w:sz w:val="24"/>
      <w:szCs w:val="24"/>
    </w:rPr>
  </w:style>
  <w:style w:type="character" w:customStyle="1" w:styleId="JudulChar">
    <w:name w:val="Judul Char"/>
    <w:basedOn w:val="Heading1Char"/>
    <w:link w:val="Judul"/>
    <w:rsid w:val="00697DAF"/>
    <w:rPr>
      <w:rFonts w:ascii="Garamond" w:eastAsiaTheme="majorEastAsia" w:hAnsi="Garamond" w:cstheme="majorBidi"/>
      <w:b/>
      <w:bCs/>
      <w:color w:val="2F5496" w:themeColor="accent1" w:themeShade="BF"/>
      <w:sz w:val="32"/>
      <w:szCs w:val="32"/>
    </w:rPr>
  </w:style>
  <w:style w:type="paragraph" w:customStyle="1" w:styleId="Penulis">
    <w:name w:val="Penulis"/>
    <w:basedOn w:val="Normal"/>
    <w:link w:val="PenulisChar"/>
    <w:qFormat/>
    <w:rsid w:val="00547664"/>
    <w:pPr>
      <w:spacing w:after="0" w:line="276" w:lineRule="auto"/>
      <w:jc w:val="center"/>
    </w:pPr>
    <w:rPr>
      <w:b/>
      <w:bCs/>
    </w:rPr>
  </w:style>
  <w:style w:type="character" w:customStyle="1" w:styleId="JudulInggrisChar">
    <w:name w:val="Judul Inggris Char"/>
    <w:basedOn w:val="DefaultParagraphFont"/>
    <w:link w:val="JudulInggris"/>
    <w:rsid w:val="00922CF5"/>
    <w:rPr>
      <w:rFonts w:ascii="Garamond" w:hAnsi="Garamond"/>
      <w:b/>
      <w:bCs/>
      <w:i/>
      <w:iCs/>
      <w:sz w:val="24"/>
      <w:szCs w:val="24"/>
    </w:rPr>
  </w:style>
  <w:style w:type="paragraph" w:customStyle="1" w:styleId="Afiliasi">
    <w:name w:val="Afiliasi"/>
    <w:basedOn w:val="Normal"/>
    <w:link w:val="AfiliasiChar"/>
    <w:qFormat/>
    <w:rsid w:val="00547664"/>
    <w:pPr>
      <w:spacing w:after="0" w:line="276" w:lineRule="auto"/>
      <w:jc w:val="center"/>
    </w:pPr>
  </w:style>
  <w:style w:type="character" w:customStyle="1" w:styleId="PenulisChar">
    <w:name w:val="Penulis Char"/>
    <w:basedOn w:val="DefaultParagraphFont"/>
    <w:link w:val="Penulis"/>
    <w:rsid w:val="00547664"/>
    <w:rPr>
      <w:rFonts w:ascii="Garamond" w:hAnsi="Garamond"/>
      <w:b/>
      <w:bCs/>
    </w:rPr>
  </w:style>
  <w:style w:type="character" w:customStyle="1" w:styleId="Heading2Char">
    <w:name w:val="Heading 2 Char"/>
    <w:basedOn w:val="DefaultParagraphFont"/>
    <w:link w:val="Heading2"/>
    <w:uiPriority w:val="9"/>
    <w:rsid w:val="009D6BAE"/>
    <w:rPr>
      <w:rFonts w:asciiTheme="majorHAnsi" w:eastAsiaTheme="majorEastAsia" w:hAnsiTheme="majorHAnsi" w:cstheme="majorBidi"/>
      <w:color w:val="2F5496" w:themeColor="accent1" w:themeShade="BF"/>
      <w:sz w:val="26"/>
      <w:szCs w:val="26"/>
    </w:rPr>
  </w:style>
  <w:style w:type="character" w:customStyle="1" w:styleId="AfiliasiChar">
    <w:name w:val="Afiliasi Char"/>
    <w:basedOn w:val="DefaultParagraphFont"/>
    <w:link w:val="Afiliasi"/>
    <w:rsid w:val="00547664"/>
    <w:rPr>
      <w:rFonts w:ascii="Garamond" w:hAnsi="Garamond"/>
    </w:rPr>
  </w:style>
  <w:style w:type="paragraph" w:customStyle="1" w:styleId="JudulAbstrak">
    <w:name w:val="Judul Abstrak"/>
    <w:basedOn w:val="Heading1"/>
    <w:link w:val="JudulAbstrakChar"/>
    <w:qFormat/>
    <w:rsid w:val="0075441D"/>
    <w:pPr>
      <w:spacing w:line="360" w:lineRule="auto"/>
      <w:jc w:val="center"/>
    </w:pPr>
    <w:rPr>
      <w:rFonts w:ascii="Garamond" w:hAnsi="Garamond"/>
      <w:b/>
      <w:bCs/>
      <w:color w:val="auto"/>
      <w:sz w:val="24"/>
      <w:szCs w:val="24"/>
    </w:rPr>
  </w:style>
  <w:style w:type="paragraph" w:customStyle="1" w:styleId="Abstract">
    <w:name w:val="Abstract"/>
    <w:basedOn w:val="Normal"/>
    <w:link w:val="AbstractChar"/>
    <w:qFormat/>
    <w:rsid w:val="0075441D"/>
    <w:pPr>
      <w:spacing w:line="240" w:lineRule="auto"/>
    </w:pPr>
  </w:style>
  <w:style w:type="character" w:customStyle="1" w:styleId="JudulAbstrakChar">
    <w:name w:val="Judul Abstrak Char"/>
    <w:basedOn w:val="Heading1Char"/>
    <w:link w:val="JudulAbstrak"/>
    <w:rsid w:val="0075441D"/>
    <w:rPr>
      <w:rFonts w:ascii="Garamond" w:eastAsiaTheme="majorEastAsia" w:hAnsi="Garamond" w:cstheme="majorBidi"/>
      <w:b/>
      <w:bCs/>
      <w:color w:val="2F5496" w:themeColor="accent1" w:themeShade="BF"/>
      <w:sz w:val="24"/>
      <w:szCs w:val="24"/>
    </w:rPr>
  </w:style>
  <w:style w:type="paragraph" w:customStyle="1" w:styleId="JudulBagian">
    <w:name w:val="Judul Bagian"/>
    <w:basedOn w:val="Heading1"/>
    <w:link w:val="JudulBagianChar"/>
    <w:qFormat/>
    <w:rsid w:val="008B1DB8"/>
    <w:pPr>
      <w:spacing w:line="276" w:lineRule="auto"/>
    </w:pPr>
    <w:rPr>
      <w:rFonts w:ascii="Garamond" w:hAnsi="Garamond"/>
      <w:b/>
      <w:bCs/>
      <w:color w:val="auto"/>
      <w:sz w:val="24"/>
      <w:szCs w:val="24"/>
    </w:rPr>
  </w:style>
  <w:style w:type="character" w:customStyle="1" w:styleId="AbstractChar">
    <w:name w:val="Abstract Char"/>
    <w:basedOn w:val="DefaultParagraphFont"/>
    <w:link w:val="Abstract"/>
    <w:rsid w:val="0075441D"/>
    <w:rPr>
      <w:rFonts w:ascii="Garamond" w:hAnsi="Garamond"/>
    </w:rPr>
  </w:style>
  <w:style w:type="paragraph" w:customStyle="1" w:styleId="SubJudul">
    <w:name w:val="Sub Judul"/>
    <w:basedOn w:val="Heading2"/>
    <w:link w:val="SubJudulChar"/>
    <w:qFormat/>
    <w:rsid w:val="00991D32"/>
    <w:rPr>
      <w:rFonts w:ascii="Garamond" w:hAnsi="Garamond"/>
      <w:b/>
      <w:bCs/>
      <w:color w:val="auto"/>
      <w:sz w:val="22"/>
      <w:szCs w:val="22"/>
    </w:rPr>
  </w:style>
  <w:style w:type="character" w:customStyle="1" w:styleId="JudulBagianChar">
    <w:name w:val="Judul Bagian Char"/>
    <w:basedOn w:val="Heading1Char"/>
    <w:link w:val="JudulBagian"/>
    <w:rsid w:val="008B1DB8"/>
    <w:rPr>
      <w:rFonts w:ascii="Garamond" w:eastAsiaTheme="majorEastAsia" w:hAnsi="Garamond" w:cstheme="majorBidi"/>
      <w:b/>
      <w:bCs/>
      <w:color w:val="2F5496" w:themeColor="accent1" w:themeShade="BF"/>
      <w:sz w:val="24"/>
      <w:szCs w:val="24"/>
    </w:rPr>
  </w:style>
  <w:style w:type="table" w:styleId="TableGrid">
    <w:name w:val="Table Grid"/>
    <w:basedOn w:val="TableNormal"/>
    <w:uiPriority w:val="39"/>
    <w:rsid w:val="0042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JudulChar">
    <w:name w:val="Sub Judul Char"/>
    <w:basedOn w:val="Heading2Char"/>
    <w:link w:val="SubJudul"/>
    <w:rsid w:val="00991D32"/>
    <w:rPr>
      <w:rFonts w:ascii="Garamond" w:eastAsiaTheme="majorEastAsia" w:hAnsi="Garamond" w:cstheme="majorBidi"/>
      <w:b/>
      <w:bCs/>
      <w:color w:val="2F5496" w:themeColor="accent1" w:themeShade="BF"/>
      <w:sz w:val="26"/>
      <w:szCs w:val="26"/>
    </w:rPr>
  </w:style>
  <w:style w:type="paragraph" w:styleId="Caption">
    <w:name w:val="caption"/>
    <w:basedOn w:val="Normal"/>
    <w:next w:val="Normal"/>
    <w:uiPriority w:val="35"/>
    <w:unhideWhenUsed/>
    <w:qFormat/>
    <w:rsid w:val="00425C1E"/>
    <w:pPr>
      <w:spacing w:after="200" w:line="240" w:lineRule="auto"/>
    </w:pPr>
    <w:rPr>
      <w:i/>
      <w:iCs/>
      <w:color w:val="44546A" w:themeColor="text2"/>
      <w:sz w:val="18"/>
      <w:szCs w:val="18"/>
    </w:rPr>
  </w:style>
  <w:style w:type="paragraph" w:styleId="ListParagraph">
    <w:name w:val="List Paragraph"/>
    <w:basedOn w:val="Normal"/>
    <w:uiPriority w:val="34"/>
    <w:qFormat/>
    <w:rsid w:val="00682DD7"/>
    <w:pPr>
      <w:ind w:left="720"/>
      <w:contextualSpacing/>
    </w:pPr>
  </w:style>
  <w:style w:type="character" w:styleId="Hyperlink">
    <w:name w:val="Hyperlink"/>
    <w:basedOn w:val="DefaultParagraphFont"/>
    <w:uiPriority w:val="99"/>
    <w:unhideWhenUsed/>
    <w:rsid w:val="002E1DE2"/>
    <w:rPr>
      <w:color w:val="0563C1" w:themeColor="hyperlink"/>
      <w:u w:val="single"/>
    </w:rPr>
  </w:style>
  <w:style w:type="character" w:styleId="UnresolvedMention">
    <w:name w:val="Unresolved Mention"/>
    <w:basedOn w:val="DefaultParagraphFont"/>
    <w:uiPriority w:val="99"/>
    <w:semiHidden/>
    <w:unhideWhenUsed/>
    <w:rsid w:val="002E1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BNGA.JK/"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Berkas%20Kuliah\SEMESTER%207\DATA%20SCIENCE\UAS\Jur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2BEB6-861C-4409-83AE-B2935F4A7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Jurnal</Template>
  <TotalTime>2795</TotalTime>
  <Pages>8</Pages>
  <Words>7351</Words>
  <Characters>41904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tianiayu _</dc:creator>
  <cp:keywords/>
  <dc:description/>
  <cp:lastModifiedBy>tianiayu _</cp:lastModifiedBy>
  <cp:revision>40</cp:revision>
  <dcterms:created xsi:type="dcterms:W3CDTF">2024-01-07T08:08:00Z</dcterms:created>
  <dcterms:modified xsi:type="dcterms:W3CDTF">2024-01-12T11:49:00Z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f03c7174-81e7-39cc-9c51-8eb95bd52a1a</vt:lpwstr>
  </property>
  <property fmtid="{D5CDD505-2E9C-101B-9397-08002B2CF9AE}" pid="4" name="Mendeley Citation Style_1">
    <vt:lpwstr>http://csl.mendeley.com/styles/508279761/ieee-2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http://csl.mendeley.com/styles/508279761/ieee-2</vt:lpwstr>
  </property>
  <property fmtid="{D5CDD505-2E9C-101B-9397-08002B2CF9AE}" pid="20" name="Mendeley Recent Style Name 7_1">
    <vt:lpwstr>IEEE - Agung Nugroho</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